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9AF97A" w14:textId="77777777" w:rsidR="00BB6609" w:rsidRPr="00BC312A" w:rsidRDefault="00BB6609" w:rsidP="00BB6609">
      <w:pPr>
        <w:spacing w:after="0" w:line="360" w:lineRule="auto"/>
        <w:rPr>
          <w:rFonts w:ascii="Arial" w:hAnsi="Arial" w:cs="Arial"/>
          <w:sz w:val="36"/>
          <w:szCs w:val="36"/>
        </w:rPr>
      </w:pPr>
      <w:proofErr w:type="spellStart"/>
      <w:r w:rsidRPr="00BC312A">
        <w:rPr>
          <w:rFonts w:ascii="Arial" w:hAnsi="Arial" w:cs="Arial"/>
          <w:sz w:val="36"/>
          <w:szCs w:val="36"/>
          <w:lang w:val="en-US"/>
        </w:rPr>
        <w:t>Colegiul</w:t>
      </w:r>
      <w:proofErr w:type="spellEnd"/>
      <w:r w:rsidRPr="00BC312A">
        <w:rPr>
          <w:rFonts w:ascii="Arial" w:hAnsi="Arial" w:cs="Arial"/>
          <w:sz w:val="36"/>
          <w:szCs w:val="36"/>
          <w:lang w:val="en-US"/>
        </w:rPr>
        <w:t xml:space="preserve"> </w:t>
      </w:r>
      <w:proofErr w:type="spellStart"/>
      <w:r w:rsidR="005F6CD0" w:rsidRPr="00BC312A">
        <w:rPr>
          <w:rFonts w:ascii="Arial" w:hAnsi="Arial" w:cs="Arial"/>
          <w:sz w:val="36"/>
          <w:szCs w:val="36"/>
          <w:lang w:val="en-US"/>
        </w:rPr>
        <w:t>Tehnic</w:t>
      </w:r>
      <w:proofErr w:type="spellEnd"/>
      <w:r w:rsidR="005F6CD0" w:rsidRPr="00BC312A">
        <w:rPr>
          <w:rFonts w:ascii="Arial" w:hAnsi="Arial" w:cs="Arial"/>
          <w:sz w:val="36"/>
          <w:szCs w:val="36"/>
          <w:lang w:val="en-US"/>
        </w:rPr>
        <w:t xml:space="preserve"> Energetic</w:t>
      </w:r>
      <w:r w:rsidR="005F6CD0" w:rsidRPr="00BC312A">
        <w:rPr>
          <w:rFonts w:ascii="Arial" w:hAnsi="Arial" w:cs="Arial"/>
          <w:sz w:val="36"/>
          <w:szCs w:val="36"/>
        </w:rPr>
        <w:t xml:space="preserve"> Sibiu</w:t>
      </w:r>
    </w:p>
    <w:p w14:paraId="5F61658E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3681E72E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308EAD73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6CA0D12B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708547E5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4423FDF9" w14:textId="77777777" w:rsidR="00341219" w:rsidRPr="00BC312A" w:rsidRDefault="00341219" w:rsidP="00BB6609">
      <w:pPr>
        <w:spacing w:after="0" w:line="360" w:lineRule="auto"/>
        <w:jc w:val="center"/>
        <w:rPr>
          <w:rFonts w:ascii="Arial" w:hAnsi="Arial" w:cs="Arial"/>
          <w:sz w:val="80"/>
          <w:szCs w:val="80"/>
        </w:rPr>
      </w:pPr>
      <w:r w:rsidRPr="00BC312A">
        <w:rPr>
          <w:rFonts w:ascii="Arial" w:hAnsi="Arial" w:cs="Arial"/>
          <w:sz w:val="80"/>
          <w:szCs w:val="80"/>
        </w:rPr>
        <w:t xml:space="preserve">Proiect </w:t>
      </w:r>
    </w:p>
    <w:p w14:paraId="33D314F2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</w:rPr>
        <w:t>Examenul de atestare a competențelor profesionale a</w:t>
      </w:r>
    </w:p>
    <w:p w14:paraId="43D75970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</w:rPr>
        <w:t>absolvenților claselor de matematică-informatică si matematică-informatică, intensiv</w:t>
      </w:r>
    </w:p>
    <w:p w14:paraId="378EE924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</w:rPr>
        <w:t>informatică</w:t>
      </w:r>
    </w:p>
    <w:p w14:paraId="0092E08D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44"/>
          <w:szCs w:val="44"/>
        </w:rPr>
      </w:pPr>
    </w:p>
    <w:p w14:paraId="1DBD25DD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44"/>
          <w:szCs w:val="44"/>
        </w:rPr>
      </w:pPr>
    </w:p>
    <w:p w14:paraId="6FDDEB5D" w14:textId="77777777" w:rsidR="00E62C1B" w:rsidRDefault="00BB6609" w:rsidP="00E62C1B">
      <w:pPr>
        <w:spacing w:after="0"/>
        <w:jc w:val="center"/>
        <w:rPr>
          <w:rFonts w:ascii="Arial" w:hAnsi="Arial" w:cs="Arial"/>
          <w:sz w:val="44"/>
          <w:szCs w:val="44"/>
        </w:rPr>
      </w:pPr>
      <w:r w:rsidRPr="00BC312A">
        <w:rPr>
          <w:rFonts w:ascii="Arial" w:hAnsi="Arial" w:cs="Arial"/>
          <w:sz w:val="44"/>
          <w:szCs w:val="44"/>
        </w:rPr>
        <w:t>Tema proiectului:</w:t>
      </w:r>
      <w:r w:rsidR="00E62C1B">
        <w:rPr>
          <w:rFonts w:ascii="Arial" w:hAnsi="Arial" w:cs="Arial"/>
          <w:sz w:val="44"/>
          <w:szCs w:val="44"/>
        </w:rPr>
        <w:t xml:space="preserve"> </w:t>
      </w:r>
    </w:p>
    <w:p w14:paraId="65623991" w14:textId="484DE884" w:rsidR="00BB6609" w:rsidRPr="00E62C1B" w:rsidRDefault="005B4B17" w:rsidP="00E62C1B">
      <w:pPr>
        <w:spacing w:after="0"/>
        <w:jc w:val="center"/>
        <w:rPr>
          <w:rFonts w:ascii="Arial" w:hAnsi="Arial" w:cs="Arial"/>
          <w:sz w:val="44"/>
          <w:szCs w:val="44"/>
        </w:rPr>
      </w:pPr>
      <w:r w:rsidRPr="00BC312A">
        <w:rPr>
          <w:rFonts w:ascii="Arial" w:hAnsi="Arial" w:cs="Arial"/>
          <w:i/>
          <w:sz w:val="44"/>
          <w:szCs w:val="44"/>
        </w:rPr>
        <w:t xml:space="preserve">Pagină web: </w:t>
      </w:r>
      <w:r w:rsidR="005317DD">
        <w:rPr>
          <w:rFonts w:ascii="Arial" w:hAnsi="Arial" w:cs="Arial"/>
          <w:i/>
          <w:sz w:val="44"/>
          <w:szCs w:val="44"/>
        </w:rPr>
        <w:t>Bibliofy</w:t>
      </w:r>
    </w:p>
    <w:p w14:paraId="04474F37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3EB694CC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7D772934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5F749A96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175B5F83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276BD119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6E4181DF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62204763" w14:textId="1E28C44D" w:rsidR="00BB6609" w:rsidRPr="00BC312A" w:rsidRDefault="00BB6609" w:rsidP="00BB6609">
      <w:pPr>
        <w:tabs>
          <w:tab w:val="left" w:pos="5954"/>
        </w:tabs>
        <w:spacing w:after="0" w:line="360" w:lineRule="auto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b/>
          <w:sz w:val="36"/>
          <w:szCs w:val="36"/>
        </w:rPr>
        <w:t>Elev</w:t>
      </w:r>
      <w:r w:rsidR="005317DD">
        <w:rPr>
          <w:rFonts w:ascii="Arial" w:hAnsi="Arial" w:cs="Arial"/>
          <w:b/>
          <w:sz w:val="36"/>
          <w:szCs w:val="36"/>
        </w:rPr>
        <w:t>i</w:t>
      </w:r>
      <w:r w:rsidRPr="00E62C1B">
        <w:rPr>
          <w:rFonts w:ascii="Arial" w:hAnsi="Arial" w:cs="Arial"/>
          <w:b/>
          <w:bCs/>
          <w:sz w:val="36"/>
          <w:szCs w:val="36"/>
        </w:rPr>
        <w:t>:</w:t>
      </w:r>
      <w:r w:rsidRPr="00BC312A">
        <w:rPr>
          <w:rFonts w:ascii="Arial" w:hAnsi="Arial" w:cs="Arial"/>
          <w:sz w:val="36"/>
          <w:szCs w:val="36"/>
        </w:rPr>
        <w:tab/>
      </w:r>
      <w:r w:rsidRPr="00BC312A">
        <w:rPr>
          <w:rFonts w:ascii="Arial" w:hAnsi="Arial" w:cs="Arial"/>
          <w:b/>
          <w:sz w:val="36"/>
          <w:szCs w:val="36"/>
        </w:rPr>
        <w:t>Prof. coordonator:</w:t>
      </w:r>
    </w:p>
    <w:p w14:paraId="0B5F9914" w14:textId="12B528D1" w:rsidR="00BB6609" w:rsidRPr="00BC312A" w:rsidRDefault="005317DD" w:rsidP="00BB6609">
      <w:pPr>
        <w:tabs>
          <w:tab w:val="left" w:pos="5954"/>
        </w:tabs>
        <w:spacing w:after="0" w:line="360" w:lineRule="auto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Contz Alexandru</w:t>
      </w:r>
      <w:r w:rsidR="00B71E01">
        <w:rPr>
          <w:rFonts w:ascii="Arial" w:hAnsi="Arial" w:cs="Arial"/>
          <w:sz w:val="36"/>
          <w:szCs w:val="36"/>
        </w:rPr>
        <w:t>-</w:t>
      </w:r>
      <w:r>
        <w:rPr>
          <w:rFonts w:ascii="Arial" w:hAnsi="Arial" w:cs="Arial"/>
          <w:sz w:val="36"/>
          <w:szCs w:val="36"/>
        </w:rPr>
        <w:t>Ioan</w:t>
      </w:r>
      <w:r w:rsidR="00BB6609" w:rsidRPr="00BC312A">
        <w:rPr>
          <w:rFonts w:ascii="Arial" w:hAnsi="Arial" w:cs="Arial"/>
          <w:sz w:val="36"/>
          <w:szCs w:val="36"/>
        </w:rPr>
        <w:tab/>
        <w:t>Popa Virginia</w:t>
      </w:r>
    </w:p>
    <w:p w14:paraId="6D804E42" w14:textId="4B29283E" w:rsidR="00BB6609" w:rsidRPr="00BC312A" w:rsidRDefault="005317DD" w:rsidP="005317DD">
      <w:pPr>
        <w:tabs>
          <w:tab w:val="left" w:pos="5954"/>
        </w:tabs>
        <w:spacing w:after="0" w:line="360" w:lineRule="auto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Nedelcu Alexandru</w:t>
      </w:r>
      <w:r w:rsidR="00B71E01">
        <w:rPr>
          <w:rFonts w:ascii="Arial" w:hAnsi="Arial" w:cs="Arial"/>
          <w:sz w:val="36"/>
          <w:szCs w:val="36"/>
        </w:rPr>
        <w:t>-</w:t>
      </w:r>
      <w:r>
        <w:rPr>
          <w:rFonts w:ascii="Arial" w:hAnsi="Arial" w:cs="Arial"/>
          <w:sz w:val="36"/>
          <w:szCs w:val="36"/>
        </w:rPr>
        <w:t>Ioan</w:t>
      </w:r>
    </w:p>
    <w:p w14:paraId="76E8405F" w14:textId="77777777" w:rsidR="005317DD" w:rsidRDefault="005317DD" w:rsidP="00207116">
      <w:pPr>
        <w:tabs>
          <w:tab w:val="left" w:pos="5954"/>
        </w:tabs>
        <w:spacing w:after="0" w:line="360" w:lineRule="auto"/>
        <w:jc w:val="center"/>
        <w:rPr>
          <w:rFonts w:ascii="Arial" w:hAnsi="Arial" w:cs="Arial"/>
          <w:sz w:val="36"/>
          <w:szCs w:val="36"/>
        </w:rPr>
      </w:pPr>
    </w:p>
    <w:p w14:paraId="6E472A71" w14:textId="69A19544" w:rsidR="00207116" w:rsidRPr="00BC312A" w:rsidRDefault="00BB6609" w:rsidP="00207116">
      <w:pPr>
        <w:tabs>
          <w:tab w:val="left" w:pos="5954"/>
        </w:tabs>
        <w:spacing w:after="0" w:line="360" w:lineRule="auto"/>
        <w:jc w:val="center"/>
        <w:rPr>
          <w:rFonts w:ascii="Arial" w:hAnsi="Arial" w:cs="Arial"/>
          <w:sz w:val="36"/>
          <w:szCs w:val="36"/>
        </w:rPr>
        <w:sectPr w:rsidR="00207116" w:rsidRPr="00BC312A" w:rsidSect="00E414E5">
          <w:footerReference w:type="default" r:id="rId9"/>
          <w:pgSz w:w="11906" w:h="16838" w:code="9"/>
          <w:pgMar w:top="1134" w:right="1134" w:bottom="1134" w:left="1418" w:header="709" w:footer="709" w:gutter="0"/>
          <w:cols w:space="708"/>
          <w:docGrid w:linePitch="360"/>
        </w:sectPr>
      </w:pPr>
      <w:r w:rsidRPr="00BC312A">
        <w:rPr>
          <w:rFonts w:ascii="Arial" w:hAnsi="Arial" w:cs="Arial"/>
          <w:sz w:val="36"/>
          <w:szCs w:val="36"/>
        </w:rPr>
        <w:t>An şcolar 20</w:t>
      </w:r>
      <w:r w:rsidR="00341219" w:rsidRPr="00BC312A">
        <w:rPr>
          <w:rFonts w:ascii="Arial" w:hAnsi="Arial" w:cs="Arial"/>
          <w:sz w:val="36"/>
          <w:szCs w:val="36"/>
        </w:rPr>
        <w:t>2</w:t>
      </w:r>
      <w:r w:rsidR="008664B5">
        <w:rPr>
          <w:rFonts w:ascii="Arial" w:hAnsi="Arial" w:cs="Arial"/>
          <w:sz w:val="36"/>
          <w:szCs w:val="36"/>
        </w:rPr>
        <w:t>3</w:t>
      </w:r>
      <w:r w:rsidR="005F6CD0" w:rsidRPr="00BC312A">
        <w:rPr>
          <w:rFonts w:ascii="Arial" w:hAnsi="Arial" w:cs="Arial"/>
          <w:sz w:val="36"/>
          <w:szCs w:val="36"/>
        </w:rPr>
        <w:t xml:space="preserve"> - 20</w:t>
      </w:r>
      <w:r w:rsidR="009F587F" w:rsidRPr="00BC312A">
        <w:rPr>
          <w:rFonts w:ascii="Arial" w:hAnsi="Arial" w:cs="Arial"/>
          <w:sz w:val="36"/>
          <w:szCs w:val="36"/>
        </w:rPr>
        <w:t>2</w:t>
      </w:r>
      <w:r w:rsidR="008664B5">
        <w:rPr>
          <w:rFonts w:ascii="Arial" w:hAnsi="Arial" w:cs="Arial"/>
          <w:sz w:val="36"/>
          <w:szCs w:val="36"/>
        </w:rPr>
        <w:t>4</w:t>
      </w:r>
    </w:p>
    <w:p w14:paraId="3B34239E" w14:textId="77777777" w:rsidR="00BB6609" w:rsidRPr="00BC312A" w:rsidRDefault="00BB6609" w:rsidP="00207116">
      <w:pPr>
        <w:tabs>
          <w:tab w:val="left" w:pos="5954"/>
        </w:tabs>
        <w:spacing w:after="0" w:line="360" w:lineRule="auto"/>
        <w:jc w:val="center"/>
        <w:rPr>
          <w:rFonts w:ascii="Arial" w:hAnsi="Arial" w:cs="Arial"/>
        </w:rPr>
      </w:pPr>
    </w:p>
    <w:p w14:paraId="5A4733E5" w14:textId="77777777" w:rsidR="00B1244A" w:rsidRPr="00BC312A" w:rsidRDefault="00B1244A">
      <w:pPr>
        <w:rPr>
          <w:rFonts w:ascii="Arial" w:hAnsi="Arial" w:cs="Arial"/>
          <w:b/>
          <w:sz w:val="44"/>
          <w:szCs w:val="44"/>
        </w:rPr>
      </w:pPr>
      <w:r w:rsidRPr="00BC312A">
        <w:rPr>
          <w:rFonts w:ascii="Arial" w:hAnsi="Arial" w:cs="Arial"/>
          <w:b/>
          <w:sz w:val="44"/>
          <w:szCs w:val="44"/>
        </w:rPr>
        <w:t>Cuprins</w:t>
      </w:r>
    </w:p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  <w:lang w:val="ro-RO"/>
        </w:rPr>
        <w:id w:val="1753561"/>
        <w:docPartObj>
          <w:docPartGallery w:val="Table of Contents"/>
          <w:docPartUnique/>
        </w:docPartObj>
      </w:sdtPr>
      <w:sdtContent>
        <w:p w14:paraId="789ECDAD" w14:textId="77777777" w:rsidR="00B1244A" w:rsidRPr="00BC312A" w:rsidRDefault="00B1244A" w:rsidP="00851B70">
          <w:pPr>
            <w:pStyle w:val="TOCHeading"/>
            <w:spacing w:line="360" w:lineRule="auto"/>
            <w:rPr>
              <w:rFonts w:ascii="Arial" w:hAnsi="Arial" w:cs="Arial"/>
            </w:rPr>
          </w:pPr>
        </w:p>
        <w:p w14:paraId="7F455EDA" w14:textId="77777777" w:rsidR="008664B5" w:rsidRDefault="00B1244A">
          <w:pPr>
            <w:pStyle w:val="TOC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r w:rsidRPr="00BC312A">
            <w:rPr>
              <w:rFonts w:ascii="Arial" w:hAnsi="Arial" w:cs="Arial"/>
              <w:sz w:val="28"/>
              <w:szCs w:val="28"/>
            </w:rPr>
            <w:fldChar w:fldCharType="begin"/>
          </w:r>
          <w:r w:rsidRPr="00BC312A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C312A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58198880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Scenariu proiect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_Toc158198880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3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2354DEE3" w14:textId="77777777" w:rsidR="008664B5" w:rsidRDefault="00000000">
          <w:pPr>
            <w:pStyle w:val="TOC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1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PERSONA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_Toc158198881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4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09F77087" w14:textId="77777777" w:rsidR="008664B5" w:rsidRDefault="00000000">
          <w:pPr>
            <w:pStyle w:val="TOC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2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Prezenta</w:t>
            </w:r>
            <w:r w:rsidR="008664B5" w:rsidRPr="00A92D57">
              <w:rPr>
                <w:rStyle w:val="Hyperlink"/>
                <w:rFonts w:ascii="Arial" w:hAnsi="Arial" w:cs="Arial"/>
                <w:noProof/>
              </w:rPr>
              <w:t>r</w:t>
            </w:r>
            <w:r w:rsidR="008664B5" w:rsidRPr="00A92D57">
              <w:rPr>
                <w:rStyle w:val="Hyperlink"/>
                <w:rFonts w:ascii="Arial" w:hAnsi="Arial" w:cs="Arial"/>
                <w:noProof/>
              </w:rPr>
              <w:t>e</w:t>
            </w:r>
            <w:r w:rsidR="008664B5" w:rsidRPr="00A92D57">
              <w:rPr>
                <w:rStyle w:val="Hyperlink"/>
                <w:rFonts w:ascii="Arial" w:hAnsi="Arial" w:cs="Arial"/>
                <w:noProof/>
              </w:rPr>
              <w:t xml:space="preserve"> proiect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_Toc158198882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5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74A49826" w14:textId="77777777" w:rsidR="008664B5" w:rsidRDefault="00000000">
          <w:pPr>
            <w:pStyle w:val="TOC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3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Concluzii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_Toc158198883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7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696DD0FB" w14:textId="77777777" w:rsidR="008664B5" w:rsidRDefault="00000000">
          <w:pPr>
            <w:pStyle w:val="TOC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4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Bibliografie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_Toc158198884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8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34F70BAB" w14:textId="77777777" w:rsidR="00B1244A" w:rsidRPr="00BC312A" w:rsidRDefault="00B1244A" w:rsidP="00851B70">
          <w:pPr>
            <w:spacing w:line="360" w:lineRule="auto"/>
            <w:rPr>
              <w:rFonts w:ascii="Arial" w:hAnsi="Arial" w:cs="Arial"/>
            </w:rPr>
          </w:pPr>
          <w:r w:rsidRPr="00BC312A">
            <w:rPr>
              <w:rFonts w:ascii="Arial" w:hAnsi="Arial" w:cs="Arial"/>
              <w:sz w:val="28"/>
              <w:szCs w:val="28"/>
            </w:rPr>
            <w:fldChar w:fldCharType="end"/>
          </w:r>
        </w:p>
      </w:sdtContent>
    </w:sdt>
    <w:p w14:paraId="04877AD6" w14:textId="77777777" w:rsidR="00B1244A" w:rsidRPr="00BC312A" w:rsidRDefault="00B1244A">
      <w:pPr>
        <w:rPr>
          <w:rFonts w:ascii="Arial" w:hAnsi="Arial" w:cs="Arial"/>
          <w:sz w:val="28"/>
          <w:szCs w:val="28"/>
        </w:rPr>
      </w:pPr>
    </w:p>
    <w:p w14:paraId="5C8023CE" w14:textId="77777777" w:rsidR="00B1244A" w:rsidRPr="00BC312A" w:rsidRDefault="00B1244A">
      <w:pPr>
        <w:rPr>
          <w:rFonts w:ascii="Arial" w:hAnsi="Arial" w:cs="Arial"/>
        </w:rPr>
      </w:pPr>
      <w:r w:rsidRPr="00BC312A">
        <w:rPr>
          <w:rFonts w:ascii="Arial" w:hAnsi="Arial" w:cs="Arial"/>
        </w:rPr>
        <w:br w:type="page"/>
      </w:r>
    </w:p>
    <w:p w14:paraId="3AEA7B4A" w14:textId="77777777" w:rsidR="00BB6609" w:rsidRPr="00BC312A" w:rsidRDefault="008664B5" w:rsidP="00B1244A">
      <w:pPr>
        <w:pStyle w:val="Capitol"/>
        <w:rPr>
          <w:rFonts w:ascii="Arial" w:hAnsi="Arial" w:cs="Arial"/>
        </w:rPr>
      </w:pPr>
      <w:bookmarkStart w:id="0" w:name="_Toc158198880"/>
      <w:r>
        <w:rPr>
          <w:rFonts w:ascii="Arial" w:hAnsi="Arial" w:cs="Arial"/>
        </w:rPr>
        <w:lastRenderedPageBreak/>
        <w:t>Scenariu proiect</w:t>
      </w:r>
      <w:bookmarkEnd w:id="0"/>
    </w:p>
    <w:p w14:paraId="50889D79" w14:textId="77777777" w:rsidR="00BB6609" w:rsidRPr="00BC312A" w:rsidRDefault="00BB6609" w:rsidP="00851B70">
      <w:pPr>
        <w:jc w:val="both"/>
        <w:rPr>
          <w:rFonts w:ascii="Arial" w:hAnsi="Arial" w:cs="Arial"/>
          <w:sz w:val="28"/>
          <w:szCs w:val="28"/>
        </w:rPr>
      </w:pPr>
    </w:p>
    <w:p w14:paraId="10E075DB" w14:textId="77777777" w:rsidR="005317DD" w:rsidRPr="007966C3" w:rsidRDefault="005317DD" w:rsidP="00405BD0">
      <w:pPr>
        <w:spacing w:line="360" w:lineRule="auto"/>
        <w:ind w:firstLine="708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"Bibliofy" este o librărie online care oferă acces la o gamă largă de cărți și servicii pentru utilizatori. Iată câteva caracteristici și funcționalități ale acestei biblioteci:</w:t>
      </w:r>
    </w:p>
    <w:p w14:paraId="0E160E48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1.</w:t>
      </w:r>
      <w:r w:rsidRPr="007966C3">
        <w:rPr>
          <w:rFonts w:ascii="Arial" w:eastAsia="Comic Sans MS" w:hAnsi="Arial" w:cs="Arial"/>
          <w:sz w:val="28"/>
          <w:szCs w:val="28"/>
        </w:rPr>
        <w:tab/>
        <w:t>Bază de date extinsă: O colecție vastă și diversificată de cărți, organizată într-o bază de date ușor de navigat.</w:t>
      </w:r>
    </w:p>
    <w:p w14:paraId="7F2E8AB6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2.</w:t>
      </w:r>
      <w:r w:rsidRPr="007966C3">
        <w:rPr>
          <w:rFonts w:ascii="Arial" w:eastAsia="Comic Sans MS" w:hAnsi="Arial" w:cs="Arial"/>
          <w:sz w:val="28"/>
          <w:szCs w:val="28"/>
        </w:rPr>
        <w:tab/>
        <w:t>Coduri de bare pentru cărți: Fiecare carte din colecție are un cod de bare unic pentru a facilita gestionarea și urmărirea acestora în sistem.</w:t>
      </w:r>
    </w:p>
    <w:p w14:paraId="378C6EEA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3.</w:t>
      </w:r>
      <w:r w:rsidRPr="007966C3">
        <w:rPr>
          <w:rFonts w:ascii="Arial" w:eastAsia="Comic Sans MS" w:hAnsi="Arial" w:cs="Arial"/>
          <w:sz w:val="28"/>
          <w:szCs w:val="28"/>
        </w:rPr>
        <w:tab/>
        <w:t>Locații fizice: Există sedii fizice în orașe sau puncte de distribuție unde utilizatorii pot ridica cărțile comandate online sau pot interacționa direct cu personalul pentru diverse servicii (returnare, recomandări etc.).</w:t>
      </w:r>
    </w:p>
    <w:p w14:paraId="2187D828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4.</w:t>
      </w:r>
      <w:r w:rsidRPr="007966C3">
        <w:rPr>
          <w:rFonts w:ascii="Arial" w:eastAsia="Comic Sans MS" w:hAnsi="Arial" w:cs="Arial"/>
          <w:sz w:val="28"/>
          <w:szCs w:val="28"/>
        </w:rPr>
        <w:tab/>
        <w:t>Login/Cont personalizat: Utilizatorii pot crea conturi individuale pentru a accesa si gestiona comenzile anterioare.</w:t>
      </w:r>
    </w:p>
    <w:p w14:paraId="737C4581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5.</w:t>
      </w:r>
      <w:r w:rsidRPr="007966C3">
        <w:rPr>
          <w:rFonts w:ascii="Arial" w:eastAsia="Comic Sans MS" w:hAnsi="Arial" w:cs="Arial"/>
          <w:sz w:val="28"/>
          <w:szCs w:val="28"/>
        </w:rPr>
        <w:tab/>
        <w:t>Formular de comandă: Un formular online simplu și intuitiv pentru plasarea comenzilor, inclusiv detalii despre adresa de livrare, metoda de plată etc.</w:t>
      </w:r>
    </w:p>
    <w:p w14:paraId="018350F1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6.</w:t>
      </w:r>
      <w:r w:rsidRPr="007966C3">
        <w:rPr>
          <w:rFonts w:ascii="Arial" w:eastAsia="Comic Sans MS" w:hAnsi="Arial" w:cs="Arial"/>
          <w:sz w:val="28"/>
          <w:szCs w:val="28"/>
        </w:rPr>
        <w:tab/>
        <w:t>Formular de retur: Proces simplificat pentru returnarea cărților și solicitarea de rambursare sau schimb, inclusiv detalii despre motivele returnării și instrucțiuni clare pentru returnare.</w:t>
      </w:r>
    </w:p>
    <w:p w14:paraId="25C4D065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7.</w:t>
      </w:r>
      <w:r w:rsidRPr="007966C3">
        <w:rPr>
          <w:rFonts w:ascii="Arial" w:eastAsia="Comic Sans MS" w:hAnsi="Arial" w:cs="Arial"/>
          <w:sz w:val="28"/>
          <w:szCs w:val="28"/>
        </w:rPr>
        <w:tab/>
        <w:t>Confirmare prin e-mail: Utilizatorii primesc confirmări prin e-mail pentru comenzile plasate, împreună cu detaliile și starea comenzii lor.</w:t>
      </w:r>
    </w:p>
    <w:p w14:paraId="4ACC2168" w14:textId="03EC1500" w:rsidR="008664B5" w:rsidRPr="007966C3" w:rsidRDefault="005317DD" w:rsidP="00405BD0">
      <w:pPr>
        <w:spacing w:line="360" w:lineRule="auto"/>
        <w:ind w:firstLine="708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Acestea sunt doar câteva aspecte pe care librăria online "Bibliofy" le detine pentru a oferi o experiență completă și plăcută utilizatorilor săi.</w:t>
      </w:r>
    </w:p>
    <w:p w14:paraId="547EC13A" w14:textId="4A7A2E44" w:rsidR="007966C3" w:rsidRDefault="00DA4144" w:rsidP="00B1244A">
      <w:pPr>
        <w:pStyle w:val="Capitol"/>
        <w:rPr>
          <w:rFonts w:ascii="Arial" w:hAnsi="Arial" w:cs="Arial"/>
        </w:rPr>
      </w:pPr>
      <w:bookmarkStart w:id="1" w:name="_Toc158198881"/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4AEAC35" wp14:editId="5DFD24E0">
            <wp:simplePos x="0" y="0"/>
            <wp:positionH relativeFrom="column">
              <wp:posOffset>395605</wp:posOffset>
            </wp:positionH>
            <wp:positionV relativeFrom="paragraph">
              <wp:posOffset>448310</wp:posOffset>
            </wp:positionV>
            <wp:extent cx="5148072" cy="8193024"/>
            <wp:effectExtent l="0" t="0" r="0" b="0"/>
            <wp:wrapTopAndBottom/>
            <wp:docPr id="9730663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072" cy="81930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4B5" w:rsidRPr="008664B5">
        <w:rPr>
          <w:rFonts w:ascii="Arial" w:hAnsi="Arial" w:cs="Arial"/>
        </w:rPr>
        <w:t>PERSON</w:t>
      </w:r>
      <w:bookmarkStart w:id="2" w:name="_Toc158198882"/>
      <w:bookmarkEnd w:id="1"/>
      <w:r>
        <w:rPr>
          <w:rFonts w:ascii="Arial" w:hAnsi="Arial" w:cs="Arial"/>
        </w:rPr>
        <w:t>A</w:t>
      </w:r>
    </w:p>
    <w:p w14:paraId="449B33BF" w14:textId="4E47D6AD" w:rsidR="00B1244A" w:rsidRPr="00BC312A" w:rsidRDefault="00B1244A" w:rsidP="00B1244A">
      <w:pPr>
        <w:pStyle w:val="Capitol"/>
        <w:rPr>
          <w:rFonts w:ascii="Arial" w:hAnsi="Arial" w:cs="Arial"/>
        </w:rPr>
      </w:pPr>
      <w:r w:rsidRPr="00BC312A">
        <w:rPr>
          <w:rFonts w:ascii="Arial" w:hAnsi="Arial" w:cs="Arial"/>
        </w:rPr>
        <w:lastRenderedPageBreak/>
        <w:t>Prezentare proiect</w:t>
      </w:r>
      <w:bookmarkEnd w:id="2"/>
    </w:p>
    <w:p w14:paraId="111CFA89" w14:textId="77777777" w:rsidR="00691A98" w:rsidRPr="00BC312A" w:rsidRDefault="00691A98">
      <w:pPr>
        <w:rPr>
          <w:rFonts w:ascii="Arial" w:hAnsi="Arial" w:cs="Arial"/>
          <w:sz w:val="28"/>
          <w:szCs w:val="28"/>
        </w:rPr>
      </w:pPr>
    </w:p>
    <w:p w14:paraId="457A4C04" w14:textId="7186012E" w:rsidR="00A17759" w:rsidRDefault="00A17759" w:rsidP="00405BD0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Pagina principala (Home):</w:t>
      </w:r>
    </w:p>
    <w:p w14:paraId="7719DA2A" w14:textId="2A216451" w:rsidR="00A17759" w:rsidRDefault="00A17759" w:rsidP="00405BD0">
      <w:pPr>
        <w:spacing w:line="360" w:lineRule="auto"/>
        <w:rPr>
          <w:rFonts w:ascii="Arial" w:hAnsi="Arial" w:cs="Arial"/>
          <w:sz w:val="28"/>
          <w:szCs w:val="28"/>
        </w:rPr>
      </w:pPr>
      <w:r w:rsidRPr="00A17759">
        <w:rPr>
          <w:rFonts w:ascii="Arial" w:hAnsi="Arial" w:cs="Arial"/>
          <w:sz w:val="28"/>
          <w:szCs w:val="28"/>
        </w:rPr>
        <w:drawing>
          <wp:inline distT="0" distB="0" distL="0" distR="0" wp14:anchorId="5E123BFC" wp14:editId="050B516C">
            <wp:extent cx="5939790" cy="3378835"/>
            <wp:effectExtent l="0" t="0" r="0" b="0"/>
            <wp:docPr id="84571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147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B3A8" w14:textId="77777777" w:rsidR="002C7774" w:rsidRDefault="002C7774" w:rsidP="00405BD0">
      <w:pPr>
        <w:spacing w:line="360" w:lineRule="auto"/>
        <w:rPr>
          <w:rFonts w:ascii="Arial" w:hAnsi="Arial" w:cs="Arial"/>
          <w:sz w:val="28"/>
          <w:szCs w:val="28"/>
        </w:rPr>
      </w:pPr>
    </w:p>
    <w:p w14:paraId="3F231CB9" w14:textId="49B0A99E" w:rsidR="00691A98" w:rsidRDefault="00A17759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Categorii</w:t>
      </w:r>
    </w:p>
    <w:p w14:paraId="00A0C2EC" w14:textId="76C6B0B3" w:rsidR="00A17759" w:rsidRPr="00BC312A" w:rsidRDefault="00A17759">
      <w:pPr>
        <w:rPr>
          <w:rFonts w:ascii="Arial" w:hAnsi="Arial" w:cs="Arial"/>
          <w:sz w:val="28"/>
          <w:szCs w:val="28"/>
        </w:rPr>
      </w:pPr>
      <w:r w:rsidRPr="00A17759">
        <w:rPr>
          <w:rFonts w:ascii="Arial" w:hAnsi="Arial" w:cs="Arial"/>
          <w:sz w:val="28"/>
          <w:szCs w:val="28"/>
        </w:rPr>
        <w:drawing>
          <wp:inline distT="0" distB="0" distL="0" distR="0" wp14:anchorId="3F75B598" wp14:editId="53C84D06">
            <wp:extent cx="5939790" cy="2780665"/>
            <wp:effectExtent l="0" t="0" r="0" b="0"/>
            <wp:docPr id="46946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603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BD53" w14:textId="77777777" w:rsidR="009F587F" w:rsidRDefault="009F587F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14:paraId="1F7969FF" w14:textId="77777777" w:rsidR="002C7774" w:rsidRDefault="002C7774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14:paraId="545E9045" w14:textId="3C122746" w:rsidR="004D3584" w:rsidRDefault="004D3584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Cartiile disponibile (Books):</w:t>
      </w:r>
    </w:p>
    <w:p w14:paraId="26E46183" w14:textId="5994700B" w:rsidR="004D3584" w:rsidRPr="00BC312A" w:rsidRDefault="004D3584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 w:rsidRPr="004D3584">
        <w:rPr>
          <w:rFonts w:ascii="Arial" w:hAnsi="Arial" w:cs="Arial"/>
          <w:sz w:val="28"/>
          <w:szCs w:val="28"/>
        </w:rPr>
        <w:drawing>
          <wp:inline distT="0" distB="0" distL="0" distR="0" wp14:anchorId="2E9B336F" wp14:editId="66C8F1A1">
            <wp:extent cx="5939790" cy="3137535"/>
            <wp:effectExtent l="0" t="0" r="0" b="0"/>
            <wp:docPr id="196212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234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7592" w14:textId="77777777" w:rsidR="00F25172" w:rsidRDefault="00F25172">
      <w:pPr>
        <w:rPr>
          <w:rFonts w:ascii="Arial" w:hAnsi="Arial" w:cs="Arial"/>
          <w:sz w:val="28"/>
          <w:szCs w:val="28"/>
        </w:rPr>
      </w:pPr>
    </w:p>
    <w:p w14:paraId="72E9C11B" w14:textId="79911EEE" w:rsidR="00F25172" w:rsidRDefault="00F2517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Pagina specifica fiecarei carti:</w:t>
      </w:r>
    </w:p>
    <w:p w14:paraId="2B29D279" w14:textId="2931C7BB" w:rsidR="00F25172" w:rsidRDefault="00F25172">
      <w:pPr>
        <w:rPr>
          <w:rFonts w:ascii="Arial" w:hAnsi="Arial" w:cs="Arial"/>
          <w:sz w:val="28"/>
          <w:szCs w:val="28"/>
        </w:rPr>
      </w:pPr>
      <w:r w:rsidRPr="00F25172">
        <w:rPr>
          <w:rFonts w:ascii="Arial" w:hAnsi="Arial" w:cs="Arial"/>
          <w:sz w:val="28"/>
          <w:szCs w:val="28"/>
        </w:rPr>
        <w:drawing>
          <wp:inline distT="0" distB="0" distL="0" distR="0" wp14:anchorId="75C80CA6" wp14:editId="0F13E5EC">
            <wp:extent cx="5939790" cy="3365500"/>
            <wp:effectExtent l="0" t="0" r="0" b="0"/>
            <wp:docPr id="116292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269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3666" w14:textId="53B8B10F" w:rsidR="00A17759" w:rsidRDefault="00A17759">
      <w:pPr>
        <w:rPr>
          <w:rFonts w:ascii="Arial" w:hAnsi="Arial" w:cs="Arial"/>
          <w:sz w:val="28"/>
          <w:szCs w:val="28"/>
        </w:rPr>
      </w:pPr>
    </w:p>
    <w:p w14:paraId="02F13E91" w14:textId="77777777" w:rsidR="00F25172" w:rsidRDefault="00F25172">
      <w:pPr>
        <w:rPr>
          <w:rFonts w:ascii="Arial" w:hAnsi="Arial" w:cs="Arial"/>
          <w:sz w:val="28"/>
          <w:szCs w:val="28"/>
        </w:rPr>
      </w:pPr>
    </w:p>
    <w:p w14:paraId="3C1BB03E" w14:textId="77777777" w:rsidR="00F25172" w:rsidRDefault="00F25172">
      <w:pPr>
        <w:rPr>
          <w:rFonts w:ascii="Arial" w:hAnsi="Arial" w:cs="Arial"/>
          <w:sz w:val="28"/>
          <w:szCs w:val="28"/>
        </w:rPr>
      </w:pPr>
    </w:p>
    <w:p w14:paraId="4A209A73" w14:textId="594B351E" w:rsidR="00F25172" w:rsidRDefault="00F25172">
      <w:pPr>
        <w:rPr>
          <w:rFonts w:ascii="Arial" w:hAnsi="Arial" w:cs="Arial"/>
          <w:sz w:val="28"/>
          <w:szCs w:val="28"/>
        </w:rPr>
      </w:pPr>
    </w:p>
    <w:p w14:paraId="33F833B3" w14:textId="485815F1" w:rsidR="00F25172" w:rsidRDefault="00F2517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Pagina contului (Account):</w:t>
      </w:r>
    </w:p>
    <w:p w14:paraId="42BCE908" w14:textId="75DAB506" w:rsidR="00F25172" w:rsidRDefault="00F25172">
      <w:pPr>
        <w:rPr>
          <w:rFonts w:ascii="Arial" w:hAnsi="Arial" w:cs="Arial"/>
          <w:sz w:val="28"/>
          <w:szCs w:val="28"/>
        </w:rPr>
      </w:pPr>
      <w:r w:rsidRPr="00F25172">
        <w:rPr>
          <w:rFonts w:ascii="Arial" w:hAnsi="Arial" w:cs="Arial"/>
          <w:sz w:val="28"/>
          <w:szCs w:val="28"/>
        </w:rPr>
        <w:drawing>
          <wp:inline distT="0" distB="0" distL="0" distR="0" wp14:anchorId="625F9D31" wp14:editId="65BF2ED3">
            <wp:extent cx="5939790" cy="2891155"/>
            <wp:effectExtent l="0" t="0" r="0" b="0"/>
            <wp:docPr id="1724823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238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090E" w14:textId="77777777" w:rsidR="00F25172" w:rsidRDefault="00F25172">
      <w:pPr>
        <w:rPr>
          <w:rFonts w:ascii="Arial" w:hAnsi="Arial" w:cs="Arial"/>
          <w:sz w:val="28"/>
          <w:szCs w:val="28"/>
        </w:rPr>
      </w:pPr>
    </w:p>
    <w:p w14:paraId="25963669" w14:textId="77777777" w:rsidR="0062402A" w:rsidRDefault="0062402A">
      <w:pPr>
        <w:rPr>
          <w:rFonts w:ascii="Arial" w:hAnsi="Arial" w:cs="Arial"/>
          <w:sz w:val="28"/>
          <w:szCs w:val="28"/>
        </w:rPr>
      </w:pPr>
    </w:p>
    <w:p w14:paraId="65617DA4" w14:textId="4B01690B" w:rsidR="0062402A" w:rsidRDefault="0062402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-&gt; Posibilitatea de a schimba datele contului.</w:t>
      </w:r>
    </w:p>
    <w:p w14:paraId="41450772" w14:textId="5F81F2B0" w:rsidR="00816088" w:rsidRDefault="00816088">
      <w:pPr>
        <w:rPr>
          <w:rFonts w:ascii="Arial" w:hAnsi="Arial" w:cs="Arial"/>
          <w:sz w:val="28"/>
          <w:szCs w:val="28"/>
        </w:rPr>
      </w:pPr>
      <w:r w:rsidRPr="00816088">
        <w:rPr>
          <w:rFonts w:ascii="Arial" w:hAnsi="Arial" w:cs="Arial"/>
          <w:sz w:val="28"/>
          <w:szCs w:val="28"/>
        </w:rPr>
        <w:drawing>
          <wp:inline distT="0" distB="0" distL="0" distR="0" wp14:anchorId="17482D38" wp14:editId="60022672">
            <wp:extent cx="5939790" cy="3389630"/>
            <wp:effectExtent l="0" t="0" r="0" b="0"/>
            <wp:docPr id="72271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119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37C2" w14:textId="77777777" w:rsidR="00A17759" w:rsidRDefault="00A17759">
      <w:pPr>
        <w:rPr>
          <w:rFonts w:ascii="Arial" w:hAnsi="Arial" w:cs="Arial"/>
          <w:sz w:val="28"/>
          <w:szCs w:val="28"/>
        </w:rPr>
      </w:pPr>
    </w:p>
    <w:p w14:paraId="7111969D" w14:textId="77777777" w:rsidR="0062402A" w:rsidRDefault="0062402A">
      <w:pPr>
        <w:rPr>
          <w:rFonts w:ascii="Arial" w:hAnsi="Arial" w:cs="Arial"/>
          <w:sz w:val="28"/>
          <w:szCs w:val="28"/>
        </w:rPr>
      </w:pPr>
    </w:p>
    <w:p w14:paraId="29BD0043" w14:textId="77777777" w:rsidR="0062402A" w:rsidRDefault="0062402A">
      <w:pPr>
        <w:rPr>
          <w:rFonts w:ascii="Arial" w:hAnsi="Arial" w:cs="Arial"/>
          <w:sz w:val="28"/>
          <w:szCs w:val="28"/>
        </w:rPr>
      </w:pPr>
    </w:p>
    <w:p w14:paraId="295B1EBD" w14:textId="1B4B104C" w:rsidR="0062402A" w:rsidRDefault="0062402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Pagina de contact:</w:t>
      </w:r>
    </w:p>
    <w:p w14:paraId="695E411B" w14:textId="229439E6" w:rsidR="0062402A" w:rsidRDefault="0062402A">
      <w:pPr>
        <w:rPr>
          <w:rFonts w:ascii="Arial" w:hAnsi="Arial" w:cs="Arial"/>
          <w:sz w:val="28"/>
          <w:szCs w:val="28"/>
        </w:rPr>
      </w:pPr>
      <w:r w:rsidRPr="0062402A">
        <w:rPr>
          <w:rFonts w:ascii="Arial" w:hAnsi="Arial" w:cs="Arial"/>
          <w:sz w:val="28"/>
          <w:szCs w:val="28"/>
        </w:rPr>
        <w:drawing>
          <wp:inline distT="0" distB="0" distL="0" distR="0" wp14:anchorId="2B7DFAC8" wp14:editId="55759865">
            <wp:extent cx="5939790" cy="3370580"/>
            <wp:effectExtent l="0" t="0" r="0" b="0"/>
            <wp:docPr id="179659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929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A06A" w14:textId="77777777" w:rsidR="00066257" w:rsidRDefault="00066257">
      <w:pPr>
        <w:rPr>
          <w:rFonts w:ascii="Arial" w:hAnsi="Arial" w:cs="Arial"/>
          <w:sz w:val="28"/>
          <w:szCs w:val="28"/>
        </w:rPr>
      </w:pPr>
    </w:p>
    <w:p w14:paraId="0804B7CD" w14:textId="4CBE296B" w:rsidR="00066257" w:rsidRDefault="0006625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Pagina de plasare comanda (Cart):</w:t>
      </w:r>
    </w:p>
    <w:p w14:paraId="7CD08B40" w14:textId="2B137057" w:rsidR="00066257" w:rsidRDefault="00066257">
      <w:pPr>
        <w:rPr>
          <w:rFonts w:ascii="Arial" w:hAnsi="Arial" w:cs="Arial"/>
          <w:sz w:val="28"/>
          <w:szCs w:val="28"/>
        </w:rPr>
      </w:pPr>
      <w:r w:rsidRPr="00066257">
        <w:rPr>
          <w:rFonts w:ascii="Arial" w:hAnsi="Arial" w:cs="Arial"/>
          <w:sz w:val="28"/>
          <w:szCs w:val="28"/>
        </w:rPr>
        <w:drawing>
          <wp:inline distT="0" distB="0" distL="0" distR="0" wp14:anchorId="23C98882" wp14:editId="666B0534">
            <wp:extent cx="5939790" cy="3355340"/>
            <wp:effectExtent l="0" t="0" r="0" b="0"/>
            <wp:docPr id="20230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03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B1F47" w14:textId="77777777" w:rsidR="00066257" w:rsidRDefault="00066257">
      <w:pPr>
        <w:rPr>
          <w:rFonts w:ascii="Arial" w:hAnsi="Arial" w:cs="Arial"/>
          <w:sz w:val="28"/>
          <w:szCs w:val="28"/>
        </w:rPr>
      </w:pPr>
    </w:p>
    <w:p w14:paraId="28C49B50" w14:textId="77777777" w:rsidR="00066257" w:rsidRDefault="00066257">
      <w:pPr>
        <w:rPr>
          <w:rFonts w:ascii="Arial" w:hAnsi="Arial" w:cs="Arial"/>
          <w:sz w:val="28"/>
          <w:szCs w:val="28"/>
        </w:rPr>
      </w:pPr>
    </w:p>
    <w:p w14:paraId="6B55697F" w14:textId="77777777" w:rsidR="00066257" w:rsidRPr="00BC312A" w:rsidRDefault="00066257">
      <w:pPr>
        <w:rPr>
          <w:rFonts w:ascii="Arial" w:hAnsi="Arial" w:cs="Arial"/>
          <w:sz w:val="28"/>
          <w:szCs w:val="28"/>
        </w:rPr>
      </w:pPr>
    </w:p>
    <w:p w14:paraId="47916880" w14:textId="0F7CA912" w:rsidR="002F5313" w:rsidRDefault="00180F48" w:rsidP="002F5313">
      <w:pPr>
        <w:spacing w:after="0" w:line="360" w:lineRule="auto"/>
        <w:jc w:val="both"/>
        <w:rPr>
          <w:rFonts w:ascii="Arial" w:hAnsi="Arial" w:cs="Arial"/>
          <w:b/>
          <w:sz w:val="44"/>
          <w:szCs w:val="44"/>
        </w:rPr>
      </w:pPr>
      <w:r w:rsidRPr="00BC312A">
        <w:rPr>
          <w:rFonts w:ascii="Arial" w:hAnsi="Arial" w:cs="Arial"/>
          <w:b/>
          <w:sz w:val="44"/>
          <w:szCs w:val="44"/>
        </w:rPr>
        <w:lastRenderedPageBreak/>
        <w:t>Programe utilizate</w:t>
      </w:r>
    </w:p>
    <w:p w14:paraId="7B3C2FE6" w14:textId="77777777" w:rsidR="002F5313" w:rsidRDefault="002F5313" w:rsidP="002F5313">
      <w:pPr>
        <w:spacing w:after="0" w:line="360" w:lineRule="auto"/>
        <w:jc w:val="both"/>
        <w:rPr>
          <w:rFonts w:ascii="Arial" w:hAnsi="Arial" w:cs="Arial"/>
          <w:b/>
          <w:sz w:val="44"/>
          <w:szCs w:val="44"/>
        </w:rPr>
      </w:pPr>
    </w:p>
    <w:p w14:paraId="22A494C6" w14:textId="1D4B0C8D" w:rsidR="0093050F" w:rsidRDefault="00A26014" w:rsidP="00405BD0">
      <w:pPr>
        <w:spacing w:after="0" w:line="360" w:lineRule="auto"/>
        <w:jc w:val="both"/>
        <w:rPr>
          <w:rFonts w:ascii="Arial" w:hAnsi="Arial" w:cs="Arial"/>
          <w:color w:val="0A0A23"/>
          <w:sz w:val="28"/>
          <w:szCs w:val="28"/>
        </w:rPr>
      </w:pPr>
      <w:r>
        <w:rPr>
          <w:rFonts w:ascii="Arial" w:hAnsi="Arial" w:cs="Arial"/>
          <w:color w:val="0A0A23"/>
          <w:sz w:val="28"/>
          <w:szCs w:val="28"/>
        </w:rPr>
        <w:t>Aspectul si c</w:t>
      </w:r>
      <w:r w:rsidR="002F5313">
        <w:rPr>
          <w:rFonts w:ascii="Arial" w:hAnsi="Arial" w:cs="Arial"/>
          <w:color w:val="0A0A23"/>
          <w:sz w:val="28"/>
          <w:szCs w:val="28"/>
        </w:rPr>
        <w:t>ompozitia pagini</w:t>
      </w:r>
      <w:r w:rsidR="007970BE">
        <w:rPr>
          <w:rFonts w:ascii="Arial" w:hAnsi="Arial" w:cs="Arial"/>
          <w:color w:val="0A0A23"/>
          <w:sz w:val="28"/>
          <w:szCs w:val="28"/>
        </w:rPr>
        <w:t>lor</w:t>
      </w:r>
      <w:r w:rsidR="0063767F">
        <w:rPr>
          <w:rFonts w:ascii="Arial" w:hAnsi="Arial" w:cs="Arial"/>
          <w:color w:val="0A0A23"/>
          <w:sz w:val="28"/>
          <w:szCs w:val="28"/>
        </w:rPr>
        <w:t>:</w:t>
      </w:r>
    </w:p>
    <w:p w14:paraId="49B6DE5E" w14:textId="238EBCBB" w:rsidR="002F5313" w:rsidRDefault="0063767F" w:rsidP="00405BD0">
      <w:pPr>
        <w:spacing w:after="0" w:line="360" w:lineRule="auto"/>
        <w:jc w:val="both"/>
        <w:rPr>
          <w:rFonts w:ascii="Arial" w:hAnsi="Arial" w:cs="Arial"/>
          <w:color w:val="0A0A23"/>
        </w:rPr>
      </w:pPr>
      <w:r>
        <w:rPr>
          <w:rFonts w:ascii="Arial" w:hAnsi="Arial" w:cs="Arial"/>
          <w:bCs/>
          <w:sz w:val="28"/>
          <w:szCs w:val="28"/>
        </w:rPr>
        <w:t>E</w:t>
      </w:r>
      <w:r w:rsidR="002F5313">
        <w:rPr>
          <w:rFonts w:ascii="Arial" w:hAnsi="Arial" w:cs="Arial"/>
          <w:bCs/>
          <w:sz w:val="28"/>
          <w:szCs w:val="28"/>
        </w:rPr>
        <w:t>lemente</w:t>
      </w:r>
      <w:r w:rsidR="00DC3C29">
        <w:rPr>
          <w:rFonts w:ascii="Arial" w:hAnsi="Arial" w:cs="Arial"/>
          <w:bCs/>
          <w:sz w:val="28"/>
          <w:szCs w:val="28"/>
        </w:rPr>
        <w:t>:</w:t>
      </w:r>
      <w:r w:rsidR="002F5313">
        <w:rPr>
          <w:rFonts w:ascii="Arial" w:hAnsi="Arial" w:cs="Arial"/>
          <w:bCs/>
          <w:sz w:val="28"/>
          <w:szCs w:val="28"/>
        </w:rPr>
        <w:t xml:space="preserve"> </w:t>
      </w:r>
      <w:r w:rsidR="002F5313" w:rsidRPr="002F5313">
        <w:rPr>
          <w:rFonts w:ascii="Arial" w:hAnsi="Arial" w:cs="Arial"/>
          <w:bCs/>
          <w:sz w:val="28"/>
          <w:szCs w:val="28"/>
        </w:rPr>
        <w:t>-</w:t>
      </w:r>
      <w:r w:rsidR="009D31FE">
        <w:rPr>
          <w:rFonts w:ascii="Arial" w:hAnsi="Arial" w:cs="Arial"/>
          <w:bCs/>
          <w:sz w:val="28"/>
          <w:szCs w:val="28"/>
        </w:rPr>
        <w:t>&gt;</w:t>
      </w:r>
      <w:r w:rsidR="002F5313" w:rsidRPr="002F5313">
        <w:rPr>
          <w:rFonts w:ascii="Arial" w:hAnsi="Arial" w:cs="Arial"/>
          <w:color w:val="0A0A23"/>
          <w:sz w:val="28"/>
          <w:szCs w:val="28"/>
        </w:rPr>
        <w:t xml:space="preserve"> Hypertext Markup Language</w:t>
      </w:r>
      <w:r w:rsidR="002F5313">
        <w:rPr>
          <w:rFonts w:ascii="Arial" w:hAnsi="Arial" w:cs="Arial"/>
          <w:color w:val="0A0A23"/>
          <w:sz w:val="28"/>
          <w:szCs w:val="28"/>
        </w:rPr>
        <w:t xml:space="preserve"> 5</w:t>
      </w:r>
      <w:r w:rsidR="002F5313" w:rsidRPr="002F5313">
        <w:rPr>
          <w:rFonts w:ascii="Arial" w:hAnsi="Arial" w:cs="Arial"/>
          <w:color w:val="0A0A23"/>
          <w:sz w:val="28"/>
          <w:szCs w:val="28"/>
        </w:rPr>
        <w:t xml:space="preserve"> (HTML</w:t>
      </w:r>
      <w:r w:rsidR="002F5313">
        <w:rPr>
          <w:rFonts w:ascii="Arial" w:hAnsi="Arial" w:cs="Arial"/>
          <w:color w:val="0A0A23"/>
          <w:sz w:val="28"/>
          <w:szCs w:val="28"/>
        </w:rPr>
        <w:t xml:space="preserve"> 5</w:t>
      </w:r>
      <w:r w:rsidR="002F5313" w:rsidRPr="002F5313">
        <w:rPr>
          <w:rFonts w:ascii="Arial" w:hAnsi="Arial" w:cs="Arial"/>
          <w:color w:val="0A0A23"/>
          <w:sz w:val="28"/>
          <w:szCs w:val="28"/>
        </w:rPr>
        <w:t>)</w:t>
      </w:r>
    </w:p>
    <w:p w14:paraId="10507C01" w14:textId="30A0CABF" w:rsidR="002F5313" w:rsidRDefault="0063767F" w:rsidP="00405BD0">
      <w:pPr>
        <w:spacing w:after="0" w:line="360" w:lineRule="auto"/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Stiluri</w:t>
      </w:r>
      <w:r w:rsidR="00DC3C29">
        <w:rPr>
          <w:rFonts w:ascii="Arial" w:hAnsi="Arial" w:cs="Arial"/>
          <w:bCs/>
          <w:sz w:val="28"/>
          <w:szCs w:val="28"/>
        </w:rPr>
        <w:t>:</w:t>
      </w:r>
      <w:r>
        <w:rPr>
          <w:rFonts w:ascii="Arial" w:hAnsi="Arial" w:cs="Arial"/>
          <w:bCs/>
          <w:sz w:val="28"/>
          <w:szCs w:val="28"/>
        </w:rPr>
        <w:t xml:space="preserve"> -</w:t>
      </w:r>
      <w:r w:rsidR="009D31FE">
        <w:rPr>
          <w:rFonts w:ascii="Arial" w:hAnsi="Arial" w:cs="Arial"/>
          <w:bCs/>
          <w:sz w:val="28"/>
          <w:szCs w:val="28"/>
        </w:rPr>
        <w:t>&gt;</w:t>
      </w:r>
      <w:r>
        <w:rPr>
          <w:rFonts w:ascii="Arial" w:hAnsi="Arial" w:cs="Arial"/>
          <w:bCs/>
          <w:sz w:val="28"/>
          <w:szCs w:val="28"/>
        </w:rPr>
        <w:t xml:space="preserve"> </w:t>
      </w:r>
      <w:r w:rsidRPr="0063767F">
        <w:rPr>
          <w:rFonts w:ascii="Arial" w:hAnsi="Arial" w:cs="Arial"/>
          <w:bCs/>
          <w:sz w:val="28"/>
          <w:szCs w:val="28"/>
        </w:rPr>
        <w:t>Cascading Style Sheets (CSS)</w:t>
      </w:r>
    </w:p>
    <w:p w14:paraId="714CF7A0" w14:textId="192C25EA" w:rsidR="00090BC3" w:rsidRDefault="00090BC3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 </w:t>
      </w:r>
      <w:r w:rsidR="00DC3C29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 xml:space="preserve">-&gt; </w:t>
      </w:r>
      <w:r w:rsidRPr="00B71E01">
        <w:rPr>
          <w:rFonts w:ascii="Arial" w:hAnsi="Arial" w:cs="Arial"/>
          <w:sz w:val="28"/>
          <w:szCs w:val="28"/>
        </w:rPr>
        <w:t>Bootstrap 5</w:t>
      </w:r>
      <w:r>
        <w:rPr>
          <w:rFonts w:ascii="Arial" w:hAnsi="Arial" w:cs="Arial"/>
          <w:sz w:val="28"/>
          <w:szCs w:val="28"/>
        </w:rPr>
        <w:t>.3</w:t>
      </w:r>
    </w:p>
    <w:p w14:paraId="4625C022" w14:textId="3A774532" w:rsidR="00D91BB1" w:rsidRDefault="00D91BB1" w:rsidP="00405BD0">
      <w:pPr>
        <w:spacing w:after="0" w:line="360" w:lineRule="auto"/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ab/>
        <w:t xml:space="preserve">  -</w:t>
      </w:r>
      <w:r>
        <w:rPr>
          <w:rFonts w:ascii="Arial" w:hAnsi="Arial" w:cs="Arial"/>
          <w:bCs/>
          <w:sz w:val="28"/>
          <w:szCs w:val="28"/>
          <w:lang w:val="en-US"/>
        </w:rPr>
        <w:t xml:space="preserve">&gt; </w:t>
      </w:r>
      <w:r w:rsidRPr="00D91BB1">
        <w:rPr>
          <w:rFonts w:ascii="Arial" w:hAnsi="Arial" w:cs="Arial"/>
          <w:bCs/>
          <w:sz w:val="28"/>
          <w:szCs w:val="28"/>
        </w:rPr>
        <w:t>Animate On Scroll Library</w:t>
      </w:r>
      <w:r w:rsidR="00015E86">
        <w:rPr>
          <w:rFonts w:ascii="Arial" w:hAnsi="Arial" w:cs="Arial"/>
          <w:bCs/>
          <w:sz w:val="28"/>
          <w:szCs w:val="28"/>
        </w:rPr>
        <w:t xml:space="preserve"> (AOS)</w:t>
      </w:r>
    </w:p>
    <w:p w14:paraId="46382D26" w14:textId="77777777" w:rsidR="00C57BE7" w:rsidRPr="002F5313" w:rsidRDefault="00C57BE7" w:rsidP="00405BD0">
      <w:pPr>
        <w:spacing w:after="0" w:line="360" w:lineRule="auto"/>
        <w:jc w:val="both"/>
        <w:rPr>
          <w:rFonts w:ascii="Arial" w:hAnsi="Arial" w:cs="Arial"/>
          <w:bCs/>
          <w:sz w:val="28"/>
          <w:szCs w:val="28"/>
        </w:rPr>
      </w:pPr>
    </w:p>
    <w:p w14:paraId="401B51D0" w14:textId="731E722D" w:rsidR="00C57BE7" w:rsidRDefault="0063767F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Scripturi</w:t>
      </w:r>
      <w:r w:rsidR="0093050F">
        <w:rPr>
          <w:rFonts w:ascii="Arial" w:hAnsi="Arial" w:cs="Arial"/>
          <w:sz w:val="28"/>
          <w:szCs w:val="28"/>
        </w:rPr>
        <w:t>, Logica, Backend</w:t>
      </w:r>
      <w:r w:rsidR="00DC3C29">
        <w:rPr>
          <w:rFonts w:ascii="Arial" w:hAnsi="Arial" w:cs="Arial"/>
          <w:sz w:val="28"/>
          <w:szCs w:val="28"/>
        </w:rPr>
        <w:t>:</w:t>
      </w:r>
    </w:p>
    <w:p w14:paraId="289A3AD6" w14:textId="30A18941" w:rsidR="00B01247" w:rsidRDefault="0063767F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</w:t>
      </w:r>
      <w:r w:rsidR="009D31FE">
        <w:rPr>
          <w:rFonts w:ascii="Arial" w:hAnsi="Arial" w:cs="Arial"/>
          <w:sz w:val="28"/>
          <w:szCs w:val="28"/>
        </w:rPr>
        <w:t>&gt;</w:t>
      </w:r>
      <w:r>
        <w:rPr>
          <w:rFonts w:ascii="Arial" w:hAnsi="Arial" w:cs="Arial"/>
          <w:sz w:val="28"/>
          <w:szCs w:val="28"/>
        </w:rPr>
        <w:t xml:space="preserve"> JavaScript (JS)</w:t>
      </w:r>
    </w:p>
    <w:p w14:paraId="1DDF14E0" w14:textId="77777777" w:rsidR="00D114F8" w:rsidRDefault="00D114F8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14:paraId="0C2E8BAA" w14:textId="038A39B0" w:rsidR="00805139" w:rsidRDefault="0063767F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Baz</w:t>
      </w:r>
      <w:r w:rsidR="002C0BC3">
        <w:rPr>
          <w:rFonts w:ascii="Arial" w:hAnsi="Arial" w:cs="Arial"/>
          <w:sz w:val="28"/>
          <w:szCs w:val="28"/>
        </w:rPr>
        <w:t>a</w:t>
      </w:r>
      <w:r>
        <w:rPr>
          <w:rFonts w:ascii="Arial" w:hAnsi="Arial" w:cs="Arial"/>
          <w:sz w:val="28"/>
          <w:szCs w:val="28"/>
        </w:rPr>
        <w:t xml:space="preserve"> de date:</w:t>
      </w:r>
    </w:p>
    <w:p w14:paraId="577862BF" w14:textId="372B1E1A" w:rsidR="0063767F" w:rsidRPr="00BC312A" w:rsidRDefault="00517C3D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 w:rsidR="0063767F">
        <w:rPr>
          <w:rFonts w:ascii="Arial" w:hAnsi="Arial" w:cs="Arial"/>
          <w:sz w:val="28"/>
          <w:szCs w:val="28"/>
        </w:rPr>
        <w:t>MongoDB</w:t>
      </w:r>
    </w:p>
    <w:p w14:paraId="4B87D5C3" w14:textId="77777777" w:rsidR="00D114F8" w:rsidRDefault="00D114F8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2E6EB4A2" w14:textId="218D5574" w:rsidR="001C0B5D" w:rsidRDefault="001C0B5D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Functionalitate de tip server:</w:t>
      </w:r>
    </w:p>
    <w:p w14:paraId="0A86736E" w14:textId="18CE1A5A" w:rsidR="001C0B5D" w:rsidRDefault="001C0B5D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-&gt; Node.js</w:t>
      </w:r>
    </w:p>
    <w:p w14:paraId="75AF11EB" w14:textId="77777777" w:rsidR="001C0B5D" w:rsidRDefault="001C0B5D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5B4CB6D7" w14:textId="77777777" w:rsidR="00D114F8" w:rsidRDefault="00D114F8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Serviciu de hosting:</w:t>
      </w:r>
    </w:p>
    <w:p w14:paraId="7ACA7D00" w14:textId="2F2ED1D9" w:rsidR="00D114F8" w:rsidRDefault="00D114F8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>
        <w:rPr>
          <w:rFonts w:ascii="Arial" w:hAnsi="Arial" w:cs="Arial"/>
          <w:sz w:val="28"/>
          <w:szCs w:val="28"/>
        </w:rPr>
        <w:t>Codesandbox</w:t>
      </w:r>
    </w:p>
    <w:p w14:paraId="080EA045" w14:textId="5DB26E7E" w:rsidR="00B1244A" w:rsidRDefault="00B1244A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73BFBC78" w14:textId="77777777" w:rsidR="00181F23" w:rsidRDefault="00181F23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Editor de cod:</w:t>
      </w:r>
    </w:p>
    <w:p w14:paraId="1DAE355E" w14:textId="77777777" w:rsidR="00181F23" w:rsidRDefault="00181F23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>
        <w:rPr>
          <w:rFonts w:ascii="Arial" w:hAnsi="Arial" w:cs="Arial"/>
          <w:sz w:val="28"/>
          <w:szCs w:val="28"/>
        </w:rPr>
        <w:t>Visual Studio Code (VS Code)</w:t>
      </w:r>
    </w:p>
    <w:p w14:paraId="3F420EAC" w14:textId="22F5B6F7" w:rsidR="00181F23" w:rsidRDefault="00181F23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>
        <w:rPr>
          <w:rFonts w:ascii="Arial" w:hAnsi="Arial" w:cs="Arial"/>
          <w:sz w:val="28"/>
          <w:szCs w:val="28"/>
        </w:rPr>
        <w:t>Codesandbox</w:t>
      </w:r>
    </w:p>
    <w:p w14:paraId="34272CDE" w14:textId="22F5B6F7" w:rsidR="00B1244A" w:rsidRPr="00BC312A" w:rsidRDefault="00B1244A" w:rsidP="00B1244A">
      <w:pPr>
        <w:pStyle w:val="Capitol"/>
        <w:rPr>
          <w:rFonts w:ascii="Arial" w:hAnsi="Arial" w:cs="Arial"/>
        </w:rPr>
      </w:pPr>
      <w:bookmarkStart w:id="3" w:name="_Toc158198883"/>
      <w:r w:rsidRPr="00BC312A">
        <w:rPr>
          <w:rFonts w:ascii="Arial" w:hAnsi="Arial" w:cs="Arial"/>
        </w:rPr>
        <w:lastRenderedPageBreak/>
        <w:t>Concluzii</w:t>
      </w:r>
      <w:bookmarkEnd w:id="3"/>
    </w:p>
    <w:p w14:paraId="6EFC5E99" w14:textId="77777777" w:rsidR="00B1244A" w:rsidRPr="00BC312A" w:rsidRDefault="00B1244A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14:paraId="62C60B9E" w14:textId="77777777" w:rsidR="00B1244A" w:rsidRPr="00BC312A" w:rsidRDefault="00B1244A">
      <w:pPr>
        <w:rPr>
          <w:rFonts w:ascii="Arial" w:hAnsi="Arial" w:cs="Arial"/>
          <w:sz w:val="28"/>
          <w:szCs w:val="28"/>
        </w:rPr>
      </w:pPr>
      <w:r w:rsidRPr="00BC312A">
        <w:rPr>
          <w:rFonts w:ascii="Arial" w:hAnsi="Arial" w:cs="Arial"/>
          <w:sz w:val="28"/>
          <w:szCs w:val="28"/>
        </w:rPr>
        <w:br w:type="page"/>
      </w:r>
    </w:p>
    <w:p w14:paraId="62B89CDD" w14:textId="77777777" w:rsidR="00B1244A" w:rsidRPr="00BC312A" w:rsidRDefault="00B1244A" w:rsidP="00B1244A">
      <w:pPr>
        <w:pStyle w:val="Capitol"/>
        <w:rPr>
          <w:rFonts w:ascii="Arial" w:hAnsi="Arial" w:cs="Arial"/>
        </w:rPr>
      </w:pPr>
      <w:bookmarkStart w:id="4" w:name="_Toc158198884"/>
      <w:r w:rsidRPr="00BC312A">
        <w:rPr>
          <w:rFonts w:ascii="Arial" w:hAnsi="Arial" w:cs="Arial"/>
        </w:rPr>
        <w:lastRenderedPageBreak/>
        <w:t>Bibliografie</w:t>
      </w:r>
      <w:bookmarkEnd w:id="4"/>
    </w:p>
    <w:p w14:paraId="5F66BCC6" w14:textId="77777777" w:rsidR="009F587F" w:rsidRDefault="009F587F" w:rsidP="009F587F">
      <w:pPr>
        <w:rPr>
          <w:rFonts w:ascii="Arial" w:hAnsi="Arial" w:cs="Arial"/>
        </w:rPr>
      </w:pPr>
    </w:p>
    <w:p w14:paraId="7B6FF666" w14:textId="77777777" w:rsidR="0069715E" w:rsidRPr="00BC312A" w:rsidRDefault="0069715E" w:rsidP="009F587F">
      <w:pPr>
        <w:rPr>
          <w:rFonts w:ascii="Arial" w:hAnsi="Arial" w:cs="Arial"/>
        </w:rPr>
      </w:pPr>
    </w:p>
    <w:p w14:paraId="0364E6C1" w14:textId="77777777" w:rsidR="009F587F" w:rsidRPr="00BC312A" w:rsidRDefault="009F587F" w:rsidP="009F587F">
      <w:pPr>
        <w:rPr>
          <w:rFonts w:ascii="Arial" w:hAnsi="Arial" w:cs="Arial"/>
        </w:rPr>
      </w:pPr>
    </w:p>
    <w:p w14:paraId="093AA67B" w14:textId="114C9667" w:rsidR="0069715E" w:rsidRDefault="001872F0" w:rsidP="009F587F">
      <w:pPr>
        <w:rPr>
          <w:rFonts w:ascii="Arial" w:hAnsi="Arial" w:cs="Arial"/>
          <w:sz w:val="28"/>
          <w:szCs w:val="28"/>
        </w:rPr>
      </w:pPr>
      <w:r w:rsidRPr="00BC312A">
        <w:rPr>
          <w:rFonts w:ascii="Arial" w:hAnsi="Arial" w:cs="Arial"/>
          <w:sz w:val="28"/>
          <w:szCs w:val="28"/>
        </w:rPr>
        <w:t>Sursele folosite</w:t>
      </w:r>
      <w:r w:rsidR="00BC3329" w:rsidRPr="00BC312A">
        <w:rPr>
          <w:rFonts w:ascii="Arial" w:hAnsi="Arial" w:cs="Arial"/>
          <w:sz w:val="28"/>
          <w:szCs w:val="28"/>
        </w:rPr>
        <w:t xml:space="preserve"> su</w:t>
      </w:r>
      <w:r w:rsidRPr="00BC312A">
        <w:rPr>
          <w:rFonts w:ascii="Arial" w:hAnsi="Arial" w:cs="Arial"/>
          <w:sz w:val="28"/>
          <w:szCs w:val="28"/>
        </w:rPr>
        <w:t>nt:</w:t>
      </w:r>
    </w:p>
    <w:p w14:paraId="2AE0480A" w14:textId="77777777" w:rsidR="0069715E" w:rsidRDefault="0069715E" w:rsidP="009F587F">
      <w:pPr>
        <w:rPr>
          <w:rFonts w:ascii="Arial" w:hAnsi="Arial" w:cs="Arial"/>
          <w:sz w:val="28"/>
          <w:szCs w:val="28"/>
        </w:rPr>
      </w:pPr>
    </w:p>
    <w:p w14:paraId="7E041AA5" w14:textId="6BA9CD16" w:rsidR="004360E9" w:rsidRDefault="007B3D8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</w:t>
      </w:r>
      <w:r w:rsidR="005F0668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Pentru i</w:t>
      </w:r>
      <w:r w:rsidR="004360E9">
        <w:rPr>
          <w:rFonts w:ascii="Arial" w:hAnsi="Arial" w:cs="Arial"/>
          <w:sz w:val="28"/>
          <w:szCs w:val="28"/>
        </w:rPr>
        <w:t>magini:</w:t>
      </w:r>
    </w:p>
    <w:p w14:paraId="1835E6C1" w14:textId="1A15B9EB" w:rsidR="00DA4144" w:rsidRDefault="00DA414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>-&gt;</w:t>
      </w:r>
      <w:r>
        <w:rPr>
          <w:rFonts w:ascii="Arial" w:hAnsi="Arial" w:cs="Arial"/>
          <w:sz w:val="28"/>
          <w:szCs w:val="28"/>
        </w:rPr>
        <w:t xml:space="preserve"> </w:t>
      </w:r>
      <w:r w:rsidR="009011CE">
        <w:rPr>
          <w:rFonts w:ascii="Arial" w:hAnsi="Arial" w:cs="Arial"/>
          <w:sz w:val="28"/>
          <w:szCs w:val="28"/>
        </w:rPr>
        <w:t>images.duckduckgo.com</w:t>
      </w:r>
    </w:p>
    <w:p w14:paraId="58E0685F" w14:textId="4783E0DD" w:rsidR="004360E9" w:rsidRDefault="007B3D8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 w:rsidR="00911C00">
        <w:rPr>
          <w:rFonts w:ascii="Arial" w:hAnsi="Arial" w:cs="Arial"/>
          <w:sz w:val="28"/>
          <w:szCs w:val="28"/>
        </w:rPr>
        <w:t xml:space="preserve">-&gt; </w:t>
      </w:r>
      <w:r w:rsidR="004360E9" w:rsidRPr="004360E9">
        <w:rPr>
          <w:rFonts w:ascii="Arial" w:hAnsi="Arial" w:cs="Arial"/>
          <w:sz w:val="28"/>
          <w:szCs w:val="28"/>
        </w:rPr>
        <w:t>pngtree.com</w:t>
      </w:r>
    </w:p>
    <w:p w14:paraId="6E3AEF6B" w14:textId="1C2C6E98" w:rsidR="007B3D84" w:rsidRDefault="007B3D8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-&gt;</w:t>
      </w:r>
      <w:r w:rsidRPr="007B3D84">
        <w:rPr>
          <w:rFonts w:ascii="Arial" w:hAnsi="Arial" w:cs="Arial"/>
          <w:sz w:val="28"/>
          <w:szCs w:val="28"/>
        </w:rPr>
        <w:t xml:space="preserve"> </w:t>
      </w:r>
      <w:r w:rsidRPr="007B3D84">
        <w:rPr>
          <w:rFonts w:ascii="Arial" w:hAnsi="Arial" w:cs="Arial"/>
          <w:sz w:val="28"/>
          <w:szCs w:val="28"/>
        </w:rPr>
        <w:t>freepik.com</w:t>
      </w:r>
    </w:p>
    <w:p w14:paraId="637C63B8" w14:textId="3AFE6954" w:rsidR="009A0137" w:rsidRDefault="009A0137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-&gt;</w:t>
      </w:r>
      <w:r w:rsidRPr="009A0137">
        <w:rPr>
          <w:rFonts w:ascii="Arial" w:hAnsi="Arial" w:cs="Arial"/>
          <w:sz w:val="28"/>
          <w:szCs w:val="28"/>
        </w:rPr>
        <w:t xml:space="preserve"> </w:t>
      </w:r>
      <w:r w:rsidRPr="009A0137">
        <w:rPr>
          <w:rFonts w:ascii="Arial" w:hAnsi="Arial" w:cs="Arial"/>
          <w:sz w:val="28"/>
          <w:szCs w:val="28"/>
        </w:rPr>
        <w:t>designbundles.net</w:t>
      </w:r>
    </w:p>
    <w:p w14:paraId="110C68F3" w14:textId="1112F1B3" w:rsidR="0046001E" w:rsidRDefault="0046001E" w:rsidP="0046001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- Pentru </w:t>
      </w:r>
      <w:r>
        <w:rPr>
          <w:rFonts w:ascii="Arial" w:hAnsi="Arial" w:cs="Arial"/>
          <w:sz w:val="28"/>
          <w:szCs w:val="28"/>
        </w:rPr>
        <w:t>efecte speciale</w:t>
      </w:r>
      <w:r>
        <w:rPr>
          <w:rFonts w:ascii="Arial" w:hAnsi="Arial" w:cs="Arial"/>
          <w:sz w:val="28"/>
          <w:szCs w:val="28"/>
        </w:rPr>
        <w:t>:</w:t>
      </w:r>
    </w:p>
    <w:p w14:paraId="738D8EF9" w14:textId="51F18F03" w:rsidR="0046001E" w:rsidRDefault="0046001E" w:rsidP="00F65CBE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-&gt; </w:t>
      </w:r>
      <w:r w:rsidR="007A2842" w:rsidRPr="007A2842">
        <w:rPr>
          <w:rFonts w:ascii="Arial" w:hAnsi="Arial" w:cs="Arial"/>
          <w:sz w:val="28"/>
          <w:szCs w:val="28"/>
        </w:rPr>
        <w:t>michalsnik.github.io/aos</w:t>
      </w:r>
    </w:p>
    <w:p w14:paraId="63ACABB2" w14:textId="13D71119" w:rsidR="00F65CBE" w:rsidRDefault="00F65CBE" w:rsidP="00F65CB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ab/>
        <w:t xml:space="preserve">    </w:t>
      </w:r>
    </w:p>
    <w:p w14:paraId="63D8D912" w14:textId="77777777" w:rsidR="0046001E" w:rsidRDefault="0046001E" w:rsidP="009F587F">
      <w:pPr>
        <w:rPr>
          <w:rFonts w:ascii="Arial" w:hAnsi="Arial" w:cs="Arial"/>
          <w:sz w:val="28"/>
          <w:szCs w:val="28"/>
        </w:rPr>
      </w:pPr>
    </w:p>
    <w:p w14:paraId="21D7548B" w14:textId="77777777" w:rsidR="002F5313" w:rsidRPr="002F5313" w:rsidRDefault="002F5313" w:rsidP="009F587F">
      <w:pPr>
        <w:rPr>
          <w:rFonts w:ascii="Arial" w:hAnsi="Arial" w:cs="Arial"/>
          <w:sz w:val="28"/>
          <w:szCs w:val="28"/>
        </w:rPr>
      </w:pPr>
    </w:p>
    <w:p w14:paraId="66DA82EF" w14:textId="77777777" w:rsidR="001872F0" w:rsidRPr="00BC312A" w:rsidRDefault="001872F0" w:rsidP="00164DC8">
      <w:pPr>
        <w:pStyle w:val="Capitol"/>
        <w:ind w:left="720"/>
        <w:rPr>
          <w:rFonts w:ascii="Arial" w:hAnsi="Arial" w:cs="Arial"/>
          <w:b w:val="0"/>
          <w:sz w:val="28"/>
          <w:szCs w:val="28"/>
        </w:rPr>
      </w:pPr>
    </w:p>
    <w:p w14:paraId="67DDF538" w14:textId="77777777" w:rsidR="001872F0" w:rsidRPr="00BC312A" w:rsidRDefault="001872F0" w:rsidP="001872F0">
      <w:pPr>
        <w:pStyle w:val="Capitol"/>
        <w:ind w:left="720"/>
        <w:rPr>
          <w:rFonts w:ascii="Arial" w:hAnsi="Arial" w:cs="Arial"/>
          <w:b w:val="0"/>
          <w:sz w:val="28"/>
          <w:szCs w:val="28"/>
        </w:rPr>
      </w:pPr>
      <w:r w:rsidRPr="00BC312A">
        <w:rPr>
          <w:rFonts w:ascii="Arial" w:hAnsi="Arial" w:cs="Arial"/>
          <w:b w:val="0"/>
          <w:sz w:val="28"/>
          <w:szCs w:val="28"/>
        </w:rPr>
        <w:t xml:space="preserve"> </w:t>
      </w:r>
    </w:p>
    <w:p w14:paraId="491562D9" w14:textId="77777777" w:rsidR="001872F0" w:rsidRPr="00BC312A" w:rsidRDefault="001872F0" w:rsidP="00164DC8">
      <w:pPr>
        <w:pStyle w:val="Capitol"/>
        <w:ind w:left="720"/>
        <w:rPr>
          <w:rFonts w:ascii="Arial" w:hAnsi="Arial" w:cs="Arial"/>
          <w:b w:val="0"/>
          <w:sz w:val="28"/>
          <w:szCs w:val="28"/>
        </w:rPr>
      </w:pPr>
    </w:p>
    <w:p w14:paraId="547E0230" w14:textId="77777777" w:rsidR="00B1244A" w:rsidRPr="00BC312A" w:rsidRDefault="00B1244A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14:paraId="0126BFBC" w14:textId="77777777" w:rsidR="00851B70" w:rsidRPr="00BC312A" w:rsidRDefault="00851B70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sectPr w:rsidR="00851B70" w:rsidRPr="00BC312A" w:rsidSect="00E414E5">
      <w:footerReference w:type="default" r:id="rId19"/>
      <w:pgSz w:w="11906" w:h="16838" w:code="9"/>
      <w:pgMar w:top="1134" w:right="1134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9CD9BB" w14:textId="77777777" w:rsidR="00E414E5" w:rsidRDefault="00E414E5" w:rsidP="00207116">
      <w:pPr>
        <w:spacing w:after="0" w:line="240" w:lineRule="auto"/>
      </w:pPr>
      <w:r>
        <w:separator/>
      </w:r>
    </w:p>
  </w:endnote>
  <w:endnote w:type="continuationSeparator" w:id="0">
    <w:p w14:paraId="7792EBF2" w14:textId="77777777" w:rsidR="00E414E5" w:rsidRDefault="00E414E5" w:rsidP="002071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7B38BE" w14:textId="77777777" w:rsidR="00207116" w:rsidRDefault="00207116">
    <w:pPr>
      <w:pStyle w:val="Footer"/>
      <w:jc w:val="center"/>
    </w:pPr>
  </w:p>
  <w:p w14:paraId="4B3C8134" w14:textId="77777777" w:rsidR="00207116" w:rsidRDefault="0020711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642530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D90E22E" w14:textId="77777777" w:rsidR="00207116" w:rsidRDefault="0020711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664B5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3A420941" w14:textId="77777777" w:rsidR="00207116" w:rsidRDefault="0020711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AD52AE" w14:textId="77777777" w:rsidR="00E414E5" w:rsidRDefault="00E414E5" w:rsidP="00207116">
      <w:pPr>
        <w:spacing w:after="0" w:line="240" w:lineRule="auto"/>
      </w:pPr>
      <w:r>
        <w:separator/>
      </w:r>
    </w:p>
  </w:footnote>
  <w:footnote w:type="continuationSeparator" w:id="0">
    <w:p w14:paraId="4FEEA926" w14:textId="77777777" w:rsidR="00E414E5" w:rsidRDefault="00E414E5" w:rsidP="002071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9176A"/>
    <w:multiLevelType w:val="hybridMultilevel"/>
    <w:tmpl w:val="B0DC8316"/>
    <w:lvl w:ilvl="0" w:tplc="AD72968A">
      <w:numFmt w:val="bullet"/>
      <w:lvlText w:val="-"/>
      <w:lvlJc w:val="left"/>
      <w:pPr>
        <w:ind w:left="1065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" w15:restartNumberingAfterBreak="0">
    <w:nsid w:val="0B143857"/>
    <w:multiLevelType w:val="hybridMultilevel"/>
    <w:tmpl w:val="7A9419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D32456"/>
    <w:multiLevelType w:val="hybridMultilevel"/>
    <w:tmpl w:val="A08C9854"/>
    <w:lvl w:ilvl="0" w:tplc="8418F02E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431CDC"/>
    <w:multiLevelType w:val="hybridMultilevel"/>
    <w:tmpl w:val="72243D2A"/>
    <w:lvl w:ilvl="0" w:tplc="7DA0EB82">
      <w:numFmt w:val="bullet"/>
      <w:lvlText w:val="-"/>
      <w:lvlJc w:val="left"/>
      <w:pPr>
        <w:ind w:left="1458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8" w:hanging="360"/>
      </w:pPr>
      <w:rPr>
        <w:rFonts w:ascii="Wingdings" w:hAnsi="Wingdings" w:hint="default"/>
      </w:rPr>
    </w:lvl>
  </w:abstractNum>
  <w:abstractNum w:abstractNumId="4" w15:restartNumberingAfterBreak="0">
    <w:nsid w:val="4DFE3EBA"/>
    <w:multiLevelType w:val="hybridMultilevel"/>
    <w:tmpl w:val="668A2B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4934225">
    <w:abstractNumId w:val="2"/>
  </w:num>
  <w:num w:numId="2" w16cid:durableId="747531298">
    <w:abstractNumId w:val="4"/>
  </w:num>
  <w:num w:numId="3" w16cid:durableId="1621257658">
    <w:abstractNumId w:val="1"/>
  </w:num>
  <w:num w:numId="4" w16cid:durableId="1567642944">
    <w:abstractNumId w:val="3"/>
  </w:num>
  <w:num w:numId="5" w16cid:durableId="5198534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0407A"/>
    <w:rsid w:val="00015E86"/>
    <w:rsid w:val="00040394"/>
    <w:rsid w:val="00066257"/>
    <w:rsid w:val="00090BC3"/>
    <w:rsid w:val="00123382"/>
    <w:rsid w:val="00145F25"/>
    <w:rsid w:val="00164DC8"/>
    <w:rsid w:val="00180F48"/>
    <w:rsid w:val="00181F23"/>
    <w:rsid w:val="001872F0"/>
    <w:rsid w:val="001C0B5D"/>
    <w:rsid w:val="00203BE9"/>
    <w:rsid w:val="00207116"/>
    <w:rsid w:val="00273679"/>
    <w:rsid w:val="0027755E"/>
    <w:rsid w:val="002B76AC"/>
    <w:rsid w:val="002C0BC3"/>
    <w:rsid w:val="002C7774"/>
    <w:rsid w:val="002F5313"/>
    <w:rsid w:val="00341219"/>
    <w:rsid w:val="00405BD0"/>
    <w:rsid w:val="004360E9"/>
    <w:rsid w:val="0046001E"/>
    <w:rsid w:val="004D2336"/>
    <w:rsid w:val="004D3584"/>
    <w:rsid w:val="00504C23"/>
    <w:rsid w:val="00513D42"/>
    <w:rsid w:val="00514E7C"/>
    <w:rsid w:val="00517C3D"/>
    <w:rsid w:val="0052209D"/>
    <w:rsid w:val="005317DD"/>
    <w:rsid w:val="005B4B17"/>
    <w:rsid w:val="005F0668"/>
    <w:rsid w:val="005F1A90"/>
    <w:rsid w:val="005F6CD0"/>
    <w:rsid w:val="0062402A"/>
    <w:rsid w:val="0063767F"/>
    <w:rsid w:val="00691A98"/>
    <w:rsid w:val="0069715E"/>
    <w:rsid w:val="007966C3"/>
    <w:rsid w:val="007970BE"/>
    <w:rsid w:val="007A2842"/>
    <w:rsid w:val="007B3D84"/>
    <w:rsid w:val="007B5764"/>
    <w:rsid w:val="00805139"/>
    <w:rsid w:val="00816088"/>
    <w:rsid w:val="00825ACD"/>
    <w:rsid w:val="00851B70"/>
    <w:rsid w:val="008664B5"/>
    <w:rsid w:val="008B49F5"/>
    <w:rsid w:val="008F0DEA"/>
    <w:rsid w:val="009011CE"/>
    <w:rsid w:val="00911C00"/>
    <w:rsid w:val="0093050F"/>
    <w:rsid w:val="00932BC9"/>
    <w:rsid w:val="00980B85"/>
    <w:rsid w:val="009944A6"/>
    <w:rsid w:val="009A0137"/>
    <w:rsid w:val="009D31FE"/>
    <w:rsid w:val="009F587F"/>
    <w:rsid w:val="00A17759"/>
    <w:rsid w:val="00A26014"/>
    <w:rsid w:val="00A46171"/>
    <w:rsid w:val="00AD7A8E"/>
    <w:rsid w:val="00B008B9"/>
    <w:rsid w:val="00B01247"/>
    <w:rsid w:val="00B0407A"/>
    <w:rsid w:val="00B1244A"/>
    <w:rsid w:val="00B17B5B"/>
    <w:rsid w:val="00B71E01"/>
    <w:rsid w:val="00B93801"/>
    <w:rsid w:val="00BB6609"/>
    <w:rsid w:val="00BC312A"/>
    <w:rsid w:val="00BC3329"/>
    <w:rsid w:val="00C24FBB"/>
    <w:rsid w:val="00C57BE7"/>
    <w:rsid w:val="00CA4904"/>
    <w:rsid w:val="00D114F8"/>
    <w:rsid w:val="00D91BB1"/>
    <w:rsid w:val="00DA4144"/>
    <w:rsid w:val="00DC3C29"/>
    <w:rsid w:val="00DD22BA"/>
    <w:rsid w:val="00DD33B2"/>
    <w:rsid w:val="00E14800"/>
    <w:rsid w:val="00E40461"/>
    <w:rsid w:val="00E414E5"/>
    <w:rsid w:val="00E62C1B"/>
    <w:rsid w:val="00EB43BB"/>
    <w:rsid w:val="00EF40C1"/>
    <w:rsid w:val="00F25172"/>
    <w:rsid w:val="00F30E94"/>
    <w:rsid w:val="00F65CBE"/>
    <w:rsid w:val="00FF4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05FADD"/>
  <w15:docId w15:val="{B2A2D997-F404-4EA2-B0FF-FD9B583FB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49BA"/>
  </w:style>
  <w:style w:type="paragraph" w:styleId="Heading1">
    <w:name w:val="heading 1"/>
    <w:basedOn w:val="Normal"/>
    <w:next w:val="Normal"/>
    <w:link w:val="Heading1Char"/>
    <w:uiPriority w:val="9"/>
    <w:qFormat/>
    <w:rsid w:val="00B1244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1B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apitol">
    <w:name w:val="Capitol"/>
    <w:basedOn w:val="Heading1"/>
    <w:qFormat/>
    <w:rsid w:val="00B1244A"/>
    <w:rPr>
      <w:rFonts w:ascii="Times New Roman" w:hAnsi="Times New Roman" w:cs="Times New Roman"/>
      <w:color w:val="auto"/>
      <w:sz w:val="44"/>
      <w:szCs w:val="44"/>
    </w:rPr>
  </w:style>
  <w:style w:type="paragraph" w:styleId="TOCHeading">
    <w:name w:val="TOC Heading"/>
    <w:basedOn w:val="Heading1"/>
    <w:next w:val="Normal"/>
    <w:uiPriority w:val="39"/>
    <w:unhideWhenUsed/>
    <w:qFormat/>
    <w:rsid w:val="00B1244A"/>
    <w:pPr>
      <w:outlineLvl w:val="9"/>
    </w:pPr>
    <w:rPr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B124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B1244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B1244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124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244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07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07116"/>
  </w:style>
  <w:style w:type="paragraph" w:styleId="Footer">
    <w:name w:val="footer"/>
    <w:basedOn w:val="Normal"/>
    <w:link w:val="FooterChar"/>
    <w:uiPriority w:val="99"/>
    <w:unhideWhenUsed/>
    <w:rsid w:val="00207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07116"/>
  </w:style>
  <w:style w:type="paragraph" w:styleId="ListParagraph">
    <w:name w:val="List Paragraph"/>
    <w:basedOn w:val="Normal"/>
    <w:uiPriority w:val="34"/>
    <w:qFormat/>
    <w:rsid w:val="00180F4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D91BB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255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2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levi1.STATIA3A\AppData\Local\Chemistry%20Add-in%20for%20Word\Chemistry%20Gallery\Chem4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ontrolsStorage xmlns="urn:schemas-microsoft-com.VSTO2008Demos.ControlsStorage">
  <Controls>AAEAAAD/////AQAAAAAAAAAMAgAAAEVDaGVtNFdvcmQuQ29yZSwgVmVyc2lvbj0xLjAuMC4wLCBDdWx0dXJlPW5ldXRyYWwsIFB1YmxpY0tleVRva2VuPW51bGwHAQAAAAABAAAAAAAAAAQgQ2hlbTRXb3JkLkNvcmUuQ29udHJvbFByb3BlcnRpZXMCAAAACw==</Controls>
</ControlsStorage>
</file>

<file path=customXml/itemProps1.xml><?xml version="1.0" encoding="utf-8"?>
<ds:datastoreItem xmlns:ds="http://schemas.openxmlformats.org/officeDocument/2006/customXml" ds:itemID="{FCE2C259-73FA-4335-BE40-6463358B3146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6B9CA17-1749-4FB3-A4A1-4494DBED2691}">
  <ds:schemaRefs>
    <ds:schemaRef ds:uri="urn:schemas-microsoft-com.VSTO2008Demos.ControlsStorag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Chem4Word.dotx</Template>
  <TotalTime>212</TotalTime>
  <Pages>11</Pages>
  <Words>469</Words>
  <Characters>2679</Characters>
  <Application>Microsoft Office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Titlu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Virginia</dc:creator>
  <cp:lastModifiedBy>Lemr Starr</cp:lastModifiedBy>
  <cp:revision>74</cp:revision>
  <dcterms:created xsi:type="dcterms:W3CDTF">2012-04-19T16:18:00Z</dcterms:created>
  <dcterms:modified xsi:type="dcterms:W3CDTF">2024-03-24T16:02:00Z</dcterms:modified>
</cp:coreProperties>
</file>