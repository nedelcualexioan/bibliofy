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9AF97A" w14:textId="6DD91CF7" w:rsidR="00BB6609" w:rsidRPr="00BC312A" w:rsidRDefault="00BB6609" w:rsidP="00BB6609">
      <w:pPr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  <w:lang w:val="en-US"/>
        </w:rPr>
        <w:t xml:space="preserve">Colegiul </w:t>
      </w:r>
      <w:r w:rsidR="005F6CD0" w:rsidRPr="00BC312A">
        <w:rPr>
          <w:rFonts w:ascii="Arial" w:hAnsi="Arial" w:cs="Arial"/>
          <w:sz w:val="36"/>
          <w:szCs w:val="36"/>
          <w:lang w:val="en-US"/>
        </w:rPr>
        <w:t>Tehnic Energetic</w:t>
      </w:r>
      <w:r w:rsidR="005F6CD0" w:rsidRPr="00BC312A">
        <w:rPr>
          <w:rFonts w:ascii="Arial" w:hAnsi="Arial" w:cs="Arial"/>
          <w:sz w:val="36"/>
          <w:szCs w:val="36"/>
        </w:rPr>
        <w:t xml:space="preserve"> Sibiu</w:t>
      </w:r>
    </w:p>
    <w:p w14:paraId="5F61658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681E72E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08EAD7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CA0D12B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08547E5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4423FDF9" w14:textId="77777777" w:rsidR="00341219" w:rsidRPr="00BC312A" w:rsidRDefault="00341219" w:rsidP="00BB6609">
      <w:pPr>
        <w:spacing w:after="0" w:line="360" w:lineRule="auto"/>
        <w:jc w:val="center"/>
        <w:rPr>
          <w:rFonts w:ascii="Arial" w:hAnsi="Arial" w:cs="Arial"/>
          <w:sz w:val="80"/>
          <w:szCs w:val="80"/>
        </w:rPr>
      </w:pPr>
      <w:r w:rsidRPr="00BC312A">
        <w:rPr>
          <w:rFonts w:ascii="Arial" w:hAnsi="Arial" w:cs="Arial"/>
          <w:sz w:val="80"/>
          <w:szCs w:val="80"/>
        </w:rPr>
        <w:t xml:space="preserve">Proiect </w:t>
      </w:r>
    </w:p>
    <w:p w14:paraId="33D314F2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Examenul de atestare a competențelor profesionale a</w:t>
      </w:r>
    </w:p>
    <w:p w14:paraId="43D75970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absolvenților claselor de matematică-informatică si matematică-informatică, intensiv</w:t>
      </w:r>
    </w:p>
    <w:p w14:paraId="378EE924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sz w:val="36"/>
          <w:szCs w:val="36"/>
        </w:rPr>
        <w:t>informatică</w:t>
      </w:r>
    </w:p>
    <w:p w14:paraId="0092E08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1DBD25DD" w14:textId="77777777" w:rsidR="00341219" w:rsidRPr="00BC312A" w:rsidRDefault="00341219" w:rsidP="00341219">
      <w:pPr>
        <w:spacing w:after="0"/>
        <w:jc w:val="center"/>
        <w:rPr>
          <w:rFonts w:ascii="Arial" w:hAnsi="Arial" w:cs="Arial"/>
          <w:sz w:val="44"/>
          <w:szCs w:val="44"/>
        </w:rPr>
      </w:pPr>
    </w:p>
    <w:p w14:paraId="6FDDEB5D" w14:textId="77777777" w:rsidR="00E62C1B" w:rsidRDefault="00BB6609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sz w:val="44"/>
          <w:szCs w:val="44"/>
        </w:rPr>
        <w:t>Tema proiectului:</w:t>
      </w:r>
      <w:r w:rsidR="00E62C1B">
        <w:rPr>
          <w:rFonts w:ascii="Arial" w:hAnsi="Arial" w:cs="Arial"/>
          <w:sz w:val="44"/>
          <w:szCs w:val="44"/>
        </w:rPr>
        <w:t xml:space="preserve"> </w:t>
      </w:r>
    </w:p>
    <w:p w14:paraId="65623991" w14:textId="484DE884" w:rsidR="00BB6609" w:rsidRPr="00E62C1B" w:rsidRDefault="005B4B17" w:rsidP="00E62C1B">
      <w:pPr>
        <w:spacing w:after="0"/>
        <w:jc w:val="center"/>
        <w:rPr>
          <w:rFonts w:ascii="Arial" w:hAnsi="Arial" w:cs="Arial"/>
          <w:sz w:val="44"/>
          <w:szCs w:val="44"/>
        </w:rPr>
      </w:pPr>
      <w:r w:rsidRPr="00BC312A">
        <w:rPr>
          <w:rFonts w:ascii="Arial" w:hAnsi="Arial" w:cs="Arial"/>
          <w:i/>
          <w:sz w:val="44"/>
          <w:szCs w:val="44"/>
        </w:rPr>
        <w:t xml:space="preserve">Pagină web: </w:t>
      </w:r>
      <w:r w:rsidR="005317DD">
        <w:rPr>
          <w:rFonts w:ascii="Arial" w:hAnsi="Arial" w:cs="Arial"/>
          <w:i/>
          <w:sz w:val="44"/>
          <w:szCs w:val="44"/>
        </w:rPr>
        <w:t>Bibliofy</w:t>
      </w:r>
    </w:p>
    <w:p w14:paraId="04474F37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3EB694CC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7D772934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5F749A96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175B5F83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276BD119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E4181DF" w14:textId="77777777" w:rsidR="00BB6609" w:rsidRPr="00BC312A" w:rsidRDefault="00BB6609" w:rsidP="00BB6609">
      <w:pPr>
        <w:spacing w:after="0" w:line="360" w:lineRule="auto"/>
        <w:rPr>
          <w:rFonts w:ascii="Arial" w:hAnsi="Arial" w:cs="Arial"/>
        </w:rPr>
      </w:pPr>
    </w:p>
    <w:p w14:paraId="62204763" w14:textId="1E28C44D" w:rsidR="00BB6609" w:rsidRPr="00BC312A" w:rsidRDefault="00BB6609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 w:rsidRPr="00BC312A">
        <w:rPr>
          <w:rFonts w:ascii="Arial" w:hAnsi="Arial" w:cs="Arial"/>
          <w:b/>
          <w:sz w:val="36"/>
          <w:szCs w:val="36"/>
        </w:rPr>
        <w:t>Elev</w:t>
      </w:r>
      <w:r w:rsidR="005317DD">
        <w:rPr>
          <w:rFonts w:ascii="Arial" w:hAnsi="Arial" w:cs="Arial"/>
          <w:b/>
          <w:sz w:val="36"/>
          <w:szCs w:val="36"/>
        </w:rPr>
        <w:t>i</w:t>
      </w:r>
      <w:r w:rsidRPr="00E62C1B">
        <w:rPr>
          <w:rFonts w:ascii="Arial" w:hAnsi="Arial" w:cs="Arial"/>
          <w:b/>
          <w:bCs/>
          <w:sz w:val="36"/>
          <w:szCs w:val="36"/>
        </w:rPr>
        <w:t>:</w:t>
      </w:r>
      <w:r w:rsidRPr="00BC312A">
        <w:rPr>
          <w:rFonts w:ascii="Arial" w:hAnsi="Arial" w:cs="Arial"/>
          <w:sz w:val="36"/>
          <w:szCs w:val="36"/>
        </w:rPr>
        <w:tab/>
      </w:r>
      <w:r w:rsidRPr="00BC312A">
        <w:rPr>
          <w:rFonts w:ascii="Arial" w:hAnsi="Arial" w:cs="Arial"/>
          <w:b/>
          <w:sz w:val="36"/>
          <w:szCs w:val="36"/>
        </w:rPr>
        <w:t>Prof. coordonator:</w:t>
      </w:r>
    </w:p>
    <w:p w14:paraId="0B5F9914" w14:textId="12B528D1" w:rsidR="00BB6609" w:rsidRPr="00BC312A" w:rsidRDefault="005317DD" w:rsidP="00BB6609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Contz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  <w:r w:rsidR="00BB6609" w:rsidRPr="00BC312A">
        <w:rPr>
          <w:rFonts w:ascii="Arial" w:hAnsi="Arial" w:cs="Arial"/>
          <w:sz w:val="36"/>
          <w:szCs w:val="36"/>
        </w:rPr>
        <w:tab/>
        <w:t>Popa Virginia</w:t>
      </w:r>
    </w:p>
    <w:p w14:paraId="6D804E42" w14:textId="4B29283E" w:rsidR="00BB6609" w:rsidRPr="00BC312A" w:rsidRDefault="005317DD" w:rsidP="005317DD">
      <w:pPr>
        <w:tabs>
          <w:tab w:val="left" w:pos="5954"/>
        </w:tabs>
        <w:spacing w:after="0" w:line="360" w:lineRule="auto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Nedelcu Alexandru</w:t>
      </w:r>
      <w:r w:rsidR="00B71E01">
        <w:rPr>
          <w:rFonts w:ascii="Arial" w:hAnsi="Arial" w:cs="Arial"/>
          <w:sz w:val="36"/>
          <w:szCs w:val="36"/>
        </w:rPr>
        <w:t>-</w:t>
      </w:r>
      <w:r>
        <w:rPr>
          <w:rFonts w:ascii="Arial" w:hAnsi="Arial" w:cs="Arial"/>
          <w:sz w:val="36"/>
          <w:szCs w:val="36"/>
        </w:rPr>
        <w:t>Ioan</w:t>
      </w:r>
    </w:p>
    <w:p w14:paraId="76E8405F" w14:textId="77777777" w:rsidR="005317DD" w:rsidRDefault="005317DD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</w:pPr>
    </w:p>
    <w:p w14:paraId="6E472A71" w14:textId="69A19544" w:rsidR="00207116" w:rsidRPr="00BC312A" w:rsidRDefault="00BB6609" w:rsidP="00207116">
      <w:pPr>
        <w:tabs>
          <w:tab w:val="left" w:pos="5954"/>
        </w:tabs>
        <w:spacing w:after="0" w:line="360" w:lineRule="auto"/>
        <w:jc w:val="center"/>
        <w:rPr>
          <w:rFonts w:ascii="Arial" w:hAnsi="Arial" w:cs="Arial"/>
          <w:sz w:val="36"/>
          <w:szCs w:val="36"/>
        </w:rPr>
        <w:sectPr w:rsidR="00207116" w:rsidRPr="00BC312A" w:rsidSect="00E414E5">
          <w:footerReference w:type="default" r:id="rId9"/>
          <w:pgSz w:w="11906" w:h="16838" w:code="9"/>
          <w:pgMar w:top="1134" w:right="1134" w:bottom="1134" w:left="1418" w:header="709" w:footer="709" w:gutter="0"/>
          <w:cols w:space="708"/>
          <w:docGrid w:linePitch="360"/>
        </w:sectPr>
      </w:pPr>
      <w:r w:rsidRPr="00BC312A">
        <w:rPr>
          <w:rFonts w:ascii="Arial" w:hAnsi="Arial" w:cs="Arial"/>
          <w:sz w:val="36"/>
          <w:szCs w:val="36"/>
        </w:rPr>
        <w:t>An şcolar 20</w:t>
      </w:r>
      <w:r w:rsidR="00341219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3</w:t>
      </w:r>
      <w:r w:rsidR="005F6CD0" w:rsidRPr="00BC312A">
        <w:rPr>
          <w:rFonts w:ascii="Arial" w:hAnsi="Arial" w:cs="Arial"/>
          <w:sz w:val="36"/>
          <w:szCs w:val="36"/>
        </w:rPr>
        <w:t xml:space="preserve"> - 20</w:t>
      </w:r>
      <w:r w:rsidR="009F587F" w:rsidRPr="00BC312A">
        <w:rPr>
          <w:rFonts w:ascii="Arial" w:hAnsi="Arial" w:cs="Arial"/>
          <w:sz w:val="36"/>
          <w:szCs w:val="36"/>
        </w:rPr>
        <w:t>2</w:t>
      </w:r>
      <w:r w:rsidR="008664B5">
        <w:rPr>
          <w:rFonts w:ascii="Arial" w:hAnsi="Arial" w:cs="Arial"/>
          <w:sz w:val="36"/>
          <w:szCs w:val="36"/>
        </w:rPr>
        <w:t>4</w:t>
      </w:r>
    </w:p>
    <w:p w14:paraId="5A4733E5" w14:textId="77777777" w:rsidR="00B1244A" w:rsidRPr="00BC312A" w:rsidRDefault="00B1244A">
      <w:pPr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Cuprins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val="ro-RO"/>
        </w:rPr>
        <w:id w:val="1753561"/>
        <w:docPartObj>
          <w:docPartGallery w:val="Table of Contents"/>
          <w:docPartUnique/>
        </w:docPartObj>
      </w:sdtPr>
      <w:sdtEndPr/>
      <w:sdtContent>
        <w:p w14:paraId="789ECDAD" w14:textId="77777777" w:rsidR="00B1244A" w:rsidRPr="00BC312A" w:rsidRDefault="00B1244A" w:rsidP="00851B70">
          <w:pPr>
            <w:pStyle w:val="Titlucuprins"/>
            <w:spacing w:line="360" w:lineRule="auto"/>
            <w:rPr>
              <w:rFonts w:ascii="Arial" w:hAnsi="Arial" w:cs="Arial"/>
            </w:rPr>
          </w:pPr>
        </w:p>
        <w:p w14:paraId="7F455EDA" w14:textId="77777777" w:rsidR="008664B5" w:rsidRDefault="00B1244A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begin"/>
          </w:r>
          <w:r w:rsidRPr="00BC312A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C312A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58198880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Scenariu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_Toc158198880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3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2354DEE3" w14:textId="77777777" w:rsidR="008664B5" w:rsidRDefault="00BB2F2F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1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PERSONA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_Toc158198881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4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09F77087" w14:textId="77777777" w:rsidR="008664B5" w:rsidRDefault="00BB2F2F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2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Prezentare proiect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_Toc158198882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5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74A49826" w14:textId="77777777" w:rsidR="008664B5" w:rsidRDefault="00BB2F2F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3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Concluzii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_Toc158198883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7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696DD0FB" w14:textId="77777777" w:rsidR="008664B5" w:rsidRDefault="00BB2F2F">
          <w:pPr>
            <w:pStyle w:val="Cuprins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58198884" w:history="1">
            <w:r w:rsidR="008664B5" w:rsidRPr="00A92D57">
              <w:rPr>
                <w:rStyle w:val="Hyperlink"/>
                <w:rFonts w:ascii="Arial" w:hAnsi="Arial" w:cs="Arial"/>
                <w:noProof/>
              </w:rPr>
              <w:t>Bibliografie</w:t>
            </w:r>
            <w:r w:rsidR="008664B5">
              <w:rPr>
                <w:noProof/>
                <w:webHidden/>
              </w:rPr>
              <w:tab/>
            </w:r>
            <w:r w:rsidR="008664B5">
              <w:rPr>
                <w:noProof/>
                <w:webHidden/>
              </w:rPr>
              <w:fldChar w:fldCharType="begin"/>
            </w:r>
            <w:r w:rsidR="008664B5">
              <w:rPr>
                <w:noProof/>
                <w:webHidden/>
              </w:rPr>
              <w:instrText xml:space="preserve"> PAGEREF _Toc158198884 \h </w:instrText>
            </w:r>
            <w:r w:rsidR="008664B5">
              <w:rPr>
                <w:noProof/>
                <w:webHidden/>
              </w:rPr>
            </w:r>
            <w:r w:rsidR="008664B5">
              <w:rPr>
                <w:noProof/>
                <w:webHidden/>
              </w:rPr>
              <w:fldChar w:fldCharType="separate"/>
            </w:r>
            <w:r w:rsidR="008664B5">
              <w:rPr>
                <w:noProof/>
                <w:webHidden/>
              </w:rPr>
              <w:t>8</w:t>
            </w:r>
            <w:r w:rsidR="008664B5">
              <w:rPr>
                <w:noProof/>
                <w:webHidden/>
              </w:rPr>
              <w:fldChar w:fldCharType="end"/>
            </w:r>
          </w:hyperlink>
        </w:p>
        <w:p w14:paraId="34F70BAB" w14:textId="77777777" w:rsidR="00B1244A" w:rsidRPr="00BC312A" w:rsidRDefault="00B1244A" w:rsidP="00851B70">
          <w:pPr>
            <w:spacing w:line="360" w:lineRule="auto"/>
            <w:rPr>
              <w:rFonts w:ascii="Arial" w:hAnsi="Arial" w:cs="Arial"/>
            </w:rPr>
          </w:pPr>
          <w:r w:rsidRPr="00BC312A">
            <w:rPr>
              <w:rFonts w:ascii="Arial" w:hAnsi="Arial" w:cs="Arial"/>
              <w:sz w:val="28"/>
              <w:szCs w:val="28"/>
            </w:rPr>
            <w:fldChar w:fldCharType="end"/>
          </w:r>
        </w:p>
      </w:sdtContent>
    </w:sdt>
    <w:p w14:paraId="04877AD6" w14:textId="77777777" w:rsidR="00B1244A" w:rsidRPr="00BC312A" w:rsidRDefault="00B1244A">
      <w:pPr>
        <w:rPr>
          <w:rFonts w:ascii="Arial" w:hAnsi="Arial" w:cs="Arial"/>
          <w:sz w:val="28"/>
          <w:szCs w:val="28"/>
        </w:rPr>
      </w:pPr>
    </w:p>
    <w:p w14:paraId="5C8023CE" w14:textId="77777777" w:rsidR="00B1244A" w:rsidRPr="00BC312A" w:rsidRDefault="00B1244A">
      <w:pPr>
        <w:rPr>
          <w:rFonts w:ascii="Arial" w:hAnsi="Arial" w:cs="Arial"/>
        </w:rPr>
      </w:pPr>
      <w:r w:rsidRPr="00BC312A">
        <w:rPr>
          <w:rFonts w:ascii="Arial" w:hAnsi="Arial" w:cs="Arial"/>
        </w:rPr>
        <w:br w:type="page"/>
      </w:r>
    </w:p>
    <w:p w14:paraId="3AEA7B4A" w14:textId="77777777" w:rsidR="00BB6609" w:rsidRPr="00BC312A" w:rsidRDefault="008664B5" w:rsidP="00B1244A">
      <w:pPr>
        <w:pStyle w:val="Capitol"/>
        <w:rPr>
          <w:rFonts w:ascii="Arial" w:hAnsi="Arial" w:cs="Arial"/>
        </w:rPr>
      </w:pPr>
      <w:bookmarkStart w:id="0" w:name="_Toc158198880"/>
      <w:r>
        <w:rPr>
          <w:rFonts w:ascii="Arial" w:hAnsi="Arial" w:cs="Arial"/>
        </w:rPr>
        <w:lastRenderedPageBreak/>
        <w:t>Scenariu proiect</w:t>
      </w:r>
      <w:bookmarkEnd w:id="0"/>
    </w:p>
    <w:p w14:paraId="50889D79" w14:textId="77777777" w:rsidR="00BB6609" w:rsidRPr="00BC312A" w:rsidRDefault="00BB6609" w:rsidP="00851B70">
      <w:pPr>
        <w:jc w:val="both"/>
        <w:rPr>
          <w:rFonts w:ascii="Arial" w:hAnsi="Arial" w:cs="Arial"/>
          <w:sz w:val="28"/>
          <w:szCs w:val="28"/>
        </w:rPr>
      </w:pPr>
    </w:p>
    <w:p w14:paraId="10E075DB" w14:textId="6B4949C8" w:rsidR="005317DD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 xml:space="preserve">"Bibliofy" este o librărie online care oferă acces la o gamă largă de cărți și servicii pentru utilizatori. Iată câteva caracteristici și funcționalități ale acestei </w:t>
      </w:r>
      <w:r w:rsidR="009148F1">
        <w:rPr>
          <w:rFonts w:ascii="Arial" w:eastAsia="Comic Sans MS" w:hAnsi="Arial" w:cs="Arial"/>
          <w:sz w:val="28"/>
          <w:szCs w:val="28"/>
        </w:rPr>
        <w:t>librării</w:t>
      </w:r>
      <w:r w:rsidRPr="007966C3">
        <w:rPr>
          <w:rFonts w:ascii="Arial" w:eastAsia="Comic Sans MS" w:hAnsi="Arial" w:cs="Arial"/>
          <w:sz w:val="28"/>
          <w:szCs w:val="28"/>
        </w:rPr>
        <w:t>:</w:t>
      </w:r>
    </w:p>
    <w:p w14:paraId="0E160E4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1.</w:t>
      </w:r>
      <w:r w:rsidRPr="007966C3">
        <w:rPr>
          <w:rFonts w:ascii="Arial" w:eastAsia="Comic Sans MS" w:hAnsi="Arial" w:cs="Arial"/>
          <w:sz w:val="28"/>
          <w:szCs w:val="28"/>
        </w:rPr>
        <w:tab/>
        <w:t>Bază de date extinsă: O colecție vastă și diversificată de cărți, organizată într-o bază de date ușor de navigat.</w:t>
      </w:r>
    </w:p>
    <w:p w14:paraId="7F2E8AB6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2.</w:t>
      </w:r>
      <w:r w:rsidRPr="007966C3">
        <w:rPr>
          <w:rFonts w:ascii="Arial" w:eastAsia="Comic Sans MS" w:hAnsi="Arial" w:cs="Arial"/>
          <w:sz w:val="28"/>
          <w:szCs w:val="28"/>
        </w:rPr>
        <w:tab/>
        <w:t>Coduri de bare pentru cărți: Fiecare carte din colecție are un cod de bare unic pentru a facilita gestionarea și urmărirea acestora în sistem.</w:t>
      </w:r>
    </w:p>
    <w:p w14:paraId="378C6EEA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3.</w:t>
      </w:r>
      <w:r w:rsidRPr="007966C3">
        <w:rPr>
          <w:rFonts w:ascii="Arial" w:eastAsia="Comic Sans MS" w:hAnsi="Arial" w:cs="Arial"/>
          <w:sz w:val="28"/>
          <w:szCs w:val="28"/>
        </w:rPr>
        <w:tab/>
        <w:t>Locații fizice: Există sedii fizice în orașe sau puncte de distribuție unde utilizatorii pot ridica cărțile comandate online sau pot interacționa direct cu personalul pentru diverse servicii (returnare, recomandări etc.).</w:t>
      </w:r>
    </w:p>
    <w:p w14:paraId="2187D828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4.</w:t>
      </w:r>
      <w:r w:rsidRPr="007966C3">
        <w:rPr>
          <w:rFonts w:ascii="Arial" w:eastAsia="Comic Sans MS" w:hAnsi="Arial" w:cs="Arial"/>
          <w:sz w:val="28"/>
          <w:szCs w:val="28"/>
        </w:rPr>
        <w:tab/>
        <w:t>Login/Cont personalizat: Utilizatorii pot crea conturi individuale pentru a accesa si gestiona comenzile anterioare.</w:t>
      </w:r>
    </w:p>
    <w:p w14:paraId="737C458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5.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comandă: Un formular online simplu și intuitiv pentru plasarea comenzilor, inclusiv detalii despre adresa de livrare, metoda de plată etc.</w:t>
      </w:r>
    </w:p>
    <w:p w14:paraId="018350F1" w14:textId="77777777" w:rsidR="005317DD" w:rsidRPr="007966C3" w:rsidRDefault="005317DD" w:rsidP="00405BD0">
      <w:pPr>
        <w:spacing w:line="360" w:lineRule="auto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6.</w:t>
      </w:r>
      <w:r w:rsidRPr="007966C3">
        <w:rPr>
          <w:rFonts w:ascii="Arial" w:eastAsia="Comic Sans MS" w:hAnsi="Arial" w:cs="Arial"/>
          <w:sz w:val="28"/>
          <w:szCs w:val="28"/>
        </w:rPr>
        <w:tab/>
        <w:t>Formular de retur: Proces simplificat pentru returnarea cărților și solicitarea de rambursare sau schimb, inclusiv detalii despre motivele returnării și instrucțiuni clare pentru returnare.</w:t>
      </w:r>
    </w:p>
    <w:p w14:paraId="4ACC2168" w14:textId="03EC1500" w:rsidR="008664B5" w:rsidRPr="007966C3" w:rsidRDefault="005317DD" w:rsidP="00405BD0">
      <w:pPr>
        <w:spacing w:line="360" w:lineRule="auto"/>
        <w:ind w:firstLine="708"/>
        <w:jc w:val="both"/>
        <w:rPr>
          <w:rFonts w:ascii="Arial" w:eastAsia="Comic Sans MS" w:hAnsi="Arial" w:cs="Arial"/>
          <w:sz w:val="28"/>
          <w:szCs w:val="28"/>
        </w:rPr>
      </w:pPr>
      <w:r w:rsidRPr="007966C3">
        <w:rPr>
          <w:rFonts w:ascii="Arial" w:eastAsia="Comic Sans MS" w:hAnsi="Arial" w:cs="Arial"/>
          <w:sz w:val="28"/>
          <w:szCs w:val="28"/>
        </w:rPr>
        <w:t>Acestea sunt doar câteva aspecte pe care librăria online "Bibliofy" le detine pentru a oferi o experiență completă și plăcută utilizatorilor săi.</w:t>
      </w:r>
    </w:p>
    <w:p w14:paraId="547EC13A" w14:textId="77777777" w:rsidR="007966C3" w:rsidRDefault="00DA4144" w:rsidP="00B1244A">
      <w:pPr>
        <w:pStyle w:val="Capitol"/>
        <w:rPr>
          <w:rFonts w:ascii="Arial" w:hAnsi="Arial" w:cs="Arial"/>
        </w:rPr>
      </w:pPr>
      <w:bookmarkStart w:id="1" w:name="_Toc158198881"/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4AEAC35" wp14:editId="44650FDE">
            <wp:simplePos x="0" y="0"/>
            <wp:positionH relativeFrom="column">
              <wp:posOffset>395605</wp:posOffset>
            </wp:positionH>
            <wp:positionV relativeFrom="paragraph">
              <wp:posOffset>760730</wp:posOffset>
            </wp:positionV>
            <wp:extent cx="5148072" cy="8193024"/>
            <wp:effectExtent l="0" t="0" r="0" b="0"/>
            <wp:wrapTopAndBottom/>
            <wp:docPr id="9730663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072" cy="81930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64B5" w:rsidRPr="008664B5">
        <w:rPr>
          <w:rFonts w:ascii="Arial" w:hAnsi="Arial" w:cs="Arial"/>
        </w:rPr>
        <w:t>PERSON</w:t>
      </w:r>
      <w:bookmarkStart w:id="2" w:name="_Toc158198882"/>
      <w:bookmarkEnd w:id="1"/>
      <w:r>
        <w:rPr>
          <w:rFonts w:ascii="Arial" w:hAnsi="Arial" w:cs="Arial"/>
        </w:rPr>
        <w:t>A</w:t>
      </w:r>
    </w:p>
    <w:p w14:paraId="449B33BF" w14:textId="4E47D6AD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lastRenderedPageBreak/>
        <w:t>Prezentare proiect</w:t>
      </w:r>
      <w:bookmarkEnd w:id="2"/>
    </w:p>
    <w:p w14:paraId="111CFA89" w14:textId="77777777" w:rsidR="00691A98" w:rsidRPr="00BC312A" w:rsidRDefault="00691A98">
      <w:pPr>
        <w:rPr>
          <w:rFonts w:ascii="Arial" w:hAnsi="Arial" w:cs="Arial"/>
          <w:sz w:val="28"/>
          <w:szCs w:val="28"/>
        </w:rPr>
      </w:pPr>
    </w:p>
    <w:p w14:paraId="457A4C04" w14:textId="5A411B56" w:rsidR="00A17759" w:rsidRDefault="00A17759" w:rsidP="00FA47C1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Pagina principal</w:t>
      </w:r>
      <w:r w:rsidR="00916F4D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(Home):</w:t>
      </w:r>
    </w:p>
    <w:p w14:paraId="3BEAB768" w14:textId="7D9238BA" w:rsidR="000D03D4" w:rsidRDefault="00A21060" w:rsidP="00FA47C1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0D03D4">
        <w:rPr>
          <w:rFonts w:ascii="Arial" w:hAnsi="Arial" w:cs="Arial"/>
          <w:sz w:val="28"/>
          <w:szCs w:val="28"/>
        </w:rPr>
        <w:t>Are rolul de a introduce utilizatorul c</w:t>
      </w:r>
      <w:r w:rsidR="004409F8">
        <w:rPr>
          <w:rFonts w:ascii="Arial" w:hAnsi="Arial" w:cs="Arial"/>
          <w:sz w:val="28"/>
          <w:szCs w:val="28"/>
        </w:rPr>
        <w:t>ă</w:t>
      </w:r>
      <w:r w:rsidR="000D03D4">
        <w:rPr>
          <w:rFonts w:ascii="Arial" w:hAnsi="Arial" w:cs="Arial"/>
          <w:sz w:val="28"/>
          <w:szCs w:val="28"/>
        </w:rPr>
        <w:t>tre tema si ideea site-ului prin designul sau dar si prin informa</w:t>
      </w:r>
      <w:r w:rsidR="004409F8">
        <w:rPr>
          <w:rFonts w:ascii="Arial" w:hAnsi="Arial" w:cs="Arial"/>
          <w:sz w:val="28"/>
          <w:szCs w:val="28"/>
        </w:rPr>
        <w:t>ț</w:t>
      </w:r>
      <w:r w:rsidR="000D03D4">
        <w:rPr>
          <w:rFonts w:ascii="Arial" w:hAnsi="Arial" w:cs="Arial"/>
          <w:sz w:val="28"/>
          <w:szCs w:val="28"/>
        </w:rPr>
        <w:t>iile oferite dup</w:t>
      </w:r>
      <w:r w:rsidR="004409F8">
        <w:rPr>
          <w:rFonts w:ascii="Arial" w:hAnsi="Arial" w:cs="Arial"/>
          <w:sz w:val="28"/>
          <w:szCs w:val="28"/>
        </w:rPr>
        <w:t>ă</w:t>
      </w:r>
      <w:r w:rsidR="000D03D4">
        <w:rPr>
          <w:rFonts w:ascii="Arial" w:hAnsi="Arial" w:cs="Arial"/>
          <w:sz w:val="28"/>
          <w:szCs w:val="28"/>
        </w:rPr>
        <w:t xml:space="preserve"> folosirea </w:t>
      </w:r>
      <w:r w:rsidR="000E3FE0">
        <w:rPr>
          <w:rFonts w:ascii="Arial" w:hAnsi="Arial" w:cs="Arial"/>
          <w:sz w:val="28"/>
          <w:szCs w:val="28"/>
        </w:rPr>
        <w:t>„</w:t>
      </w:r>
      <w:r w:rsidR="000D03D4">
        <w:rPr>
          <w:rFonts w:ascii="Arial" w:hAnsi="Arial" w:cs="Arial"/>
          <w:sz w:val="28"/>
          <w:szCs w:val="28"/>
        </w:rPr>
        <w:t>scroll</w:t>
      </w:r>
      <w:r w:rsidR="000E3FE0">
        <w:rPr>
          <w:rFonts w:ascii="Arial" w:hAnsi="Arial" w:cs="Arial"/>
          <w:sz w:val="28"/>
          <w:szCs w:val="28"/>
        </w:rPr>
        <w:t>”</w:t>
      </w:r>
      <w:r w:rsidR="000D03D4">
        <w:rPr>
          <w:rFonts w:ascii="Arial" w:hAnsi="Arial" w:cs="Arial"/>
          <w:sz w:val="28"/>
          <w:szCs w:val="28"/>
        </w:rPr>
        <w:t>-ului</w:t>
      </w:r>
      <w:r w:rsidR="003911F8">
        <w:rPr>
          <w:rFonts w:ascii="Arial" w:hAnsi="Arial" w:cs="Arial"/>
          <w:sz w:val="28"/>
          <w:szCs w:val="28"/>
        </w:rPr>
        <w:t>.</w:t>
      </w:r>
    </w:p>
    <w:p w14:paraId="74195594" w14:textId="6D9723B0" w:rsidR="00433A6B" w:rsidRDefault="00A21060" w:rsidP="00FA47C1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2D1E4C">
        <w:rPr>
          <w:rFonts w:ascii="Arial" w:hAnsi="Arial" w:cs="Arial"/>
          <w:sz w:val="28"/>
          <w:szCs w:val="28"/>
        </w:rPr>
        <w:t>Pagina principal</w:t>
      </w:r>
      <w:r w:rsidR="00D70877">
        <w:rPr>
          <w:rFonts w:ascii="Arial" w:hAnsi="Arial" w:cs="Arial"/>
          <w:sz w:val="28"/>
          <w:szCs w:val="28"/>
        </w:rPr>
        <w:t>ă</w:t>
      </w:r>
      <w:r w:rsidR="002D1E4C">
        <w:rPr>
          <w:rFonts w:ascii="Arial" w:hAnsi="Arial" w:cs="Arial"/>
          <w:sz w:val="28"/>
          <w:szCs w:val="28"/>
        </w:rPr>
        <w:t xml:space="preserve"> permite utilizatorului navigarea c</w:t>
      </w:r>
      <w:r w:rsidR="004409F8">
        <w:rPr>
          <w:rFonts w:ascii="Arial" w:hAnsi="Arial" w:cs="Arial"/>
          <w:sz w:val="28"/>
          <w:szCs w:val="28"/>
        </w:rPr>
        <w:t>ă</w:t>
      </w:r>
      <w:r w:rsidR="002D1E4C">
        <w:rPr>
          <w:rFonts w:ascii="Arial" w:hAnsi="Arial" w:cs="Arial"/>
          <w:sz w:val="28"/>
          <w:szCs w:val="28"/>
        </w:rPr>
        <w:t>tre diferite pagini prin „navbar”</w:t>
      </w:r>
      <w:r w:rsidR="0080581E">
        <w:rPr>
          <w:rFonts w:ascii="Arial" w:hAnsi="Arial" w:cs="Arial"/>
          <w:sz w:val="28"/>
          <w:szCs w:val="28"/>
        </w:rPr>
        <w:t xml:space="preserve"> sau prin diferite butoane</w:t>
      </w:r>
      <w:r w:rsidR="00916F4D">
        <w:rPr>
          <w:rFonts w:ascii="Arial" w:hAnsi="Arial" w:cs="Arial"/>
          <w:sz w:val="28"/>
          <w:szCs w:val="28"/>
        </w:rPr>
        <w:t xml:space="preserve"> si link-uri</w:t>
      </w:r>
      <w:r w:rsidR="0080581E">
        <w:rPr>
          <w:rFonts w:ascii="Arial" w:hAnsi="Arial" w:cs="Arial"/>
          <w:sz w:val="28"/>
          <w:szCs w:val="28"/>
        </w:rPr>
        <w:t xml:space="preserve"> amplasate deacursul paginii.</w:t>
      </w:r>
    </w:p>
    <w:p w14:paraId="7719DA2A" w14:textId="2A216451" w:rsidR="00A17759" w:rsidRDefault="00A17759" w:rsidP="00405BD0">
      <w:pPr>
        <w:spacing w:line="360" w:lineRule="auto"/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E123BFC" wp14:editId="050B516C">
            <wp:extent cx="5939790" cy="3378835"/>
            <wp:effectExtent l="0" t="0" r="0" b="0"/>
            <wp:docPr id="84571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147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830" w14:textId="5CFB4624" w:rsidR="003911F8" w:rsidRDefault="004E7485" w:rsidP="00FA47C1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</w:p>
    <w:p w14:paraId="196BEFEA" w14:textId="77777777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>&lt;nav class="navbar navbar-dark navbar-expand-sm"&gt;</w:t>
      </w:r>
    </w:p>
    <w:p w14:paraId="5CDF9B61" w14:textId="599846DB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>&lt;div class="container-fluid justify-content-end"&gt;</w:t>
      </w:r>
    </w:p>
    <w:p w14:paraId="0958BAFF" w14:textId="41E32742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>&lt;button class="navbar-toggler" type="button" data-bs-toggle="collapse" data-bs-target="#navbar" aria-controls="navbar" aria-expanded="false" aria-label="Toggle navigation"&gt;</w:t>
      </w:r>
    </w:p>
    <w:p w14:paraId="2C0A8B8D" w14:textId="4265F7CD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>&lt;span class="navbar-toggler-icon"&gt;&lt;/span&gt;</w:t>
      </w:r>
    </w:p>
    <w:p w14:paraId="2B985B91" w14:textId="5CE051BB" w:rsidR="004E7485" w:rsidRPr="004E7485" w:rsidRDefault="004E7485" w:rsidP="00CB4C6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>&lt;/button&gt;</w:t>
      </w:r>
    </w:p>
    <w:p w14:paraId="078D373D" w14:textId="77777777" w:rsidR="00555D3D" w:rsidRDefault="004E7485" w:rsidP="00555D3D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4E7485">
        <w:rPr>
          <w:rFonts w:ascii="Courier New" w:hAnsi="Courier New" w:cs="Courier New"/>
          <w:sz w:val="20"/>
          <w:szCs w:val="20"/>
        </w:rPr>
        <w:t>&lt;div class="navbar-collapse collapse justify-content-md-center justify-content-start" id="navbar"&gt;</w:t>
      </w:r>
    </w:p>
    <w:p w14:paraId="3F231CB9" w14:textId="76752805" w:rsidR="00691A98" w:rsidRPr="00D72A66" w:rsidRDefault="00A17759" w:rsidP="00555D3D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Arial" w:hAnsi="Arial" w:cs="Arial"/>
          <w:sz w:val="28"/>
          <w:szCs w:val="28"/>
        </w:rPr>
        <w:lastRenderedPageBreak/>
        <w:t>Categorii</w:t>
      </w:r>
      <w:r w:rsidR="00AF1C26">
        <w:rPr>
          <w:rFonts w:ascii="Arial" w:hAnsi="Arial" w:cs="Arial"/>
          <w:sz w:val="28"/>
          <w:szCs w:val="28"/>
        </w:rPr>
        <w:t>:</w:t>
      </w:r>
    </w:p>
    <w:p w14:paraId="695CF80F" w14:textId="774E574A" w:rsidR="003911F8" w:rsidRDefault="007A2A6E" w:rsidP="00847BAB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3911F8">
        <w:rPr>
          <w:rFonts w:ascii="Arial" w:hAnsi="Arial" w:cs="Arial"/>
          <w:sz w:val="28"/>
          <w:szCs w:val="28"/>
        </w:rPr>
        <w:t>O sec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iune a paginii principale dedicat</w:t>
      </w:r>
      <w:r w:rsidR="00565082">
        <w:rPr>
          <w:rFonts w:ascii="Arial" w:hAnsi="Arial" w:cs="Arial"/>
          <w:sz w:val="28"/>
          <w:szCs w:val="28"/>
        </w:rPr>
        <w:t>ă</w:t>
      </w:r>
      <w:r w:rsidR="003911F8">
        <w:rPr>
          <w:rFonts w:ascii="Arial" w:hAnsi="Arial" w:cs="Arial"/>
          <w:sz w:val="28"/>
          <w:szCs w:val="28"/>
        </w:rPr>
        <w:t xml:space="preserve"> categoriilor de c</w:t>
      </w:r>
      <w:r w:rsidR="00565082">
        <w:rPr>
          <w:rFonts w:ascii="Arial" w:hAnsi="Arial" w:cs="Arial"/>
          <w:sz w:val="28"/>
          <w:szCs w:val="28"/>
        </w:rPr>
        <w:t>ă</w:t>
      </w:r>
      <w:r w:rsidR="003911F8">
        <w:rPr>
          <w:rFonts w:ascii="Arial" w:hAnsi="Arial" w:cs="Arial"/>
          <w:sz w:val="28"/>
          <w:szCs w:val="28"/>
        </w:rPr>
        <w:t>r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 disponibile, acestea redirec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ion</w:t>
      </w:r>
      <w:r w:rsidR="00565082">
        <w:rPr>
          <w:rFonts w:ascii="Arial" w:hAnsi="Arial" w:cs="Arial"/>
          <w:sz w:val="28"/>
          <w:szCs w:val="28"/>
        </w:rPr>
        <w:t>â</w:t>
      </w:r>
      <w:r w:rsidR="003911F8">
        <w:rPr>
          <w:rFonts w:ascii="Arial" w:hAnsi="Arial" w:cs="Arial"/>
          <w:sz w:val="28"/>
          <w:szCs w:val="28"/>
        </w:rPr>
        <w:t>nd utilizatorul spre c</w:t>
      </w:r>
      <w:r w:rsidR="00565082">
        <w:rPr>
          <w:rFonts w:ascii="Arial" w:hAnsi="Arial" w:cs="Arial"/>
          <w:sz w:val="28"/>
          <w:szCs w:val="28"/>
        </w:rPr>
        <w:t>ă</w:t>
      </w:r>
      <w:r w:rsidR="003911F8">
        <w:rPr>
          <w:rFonts w:ascii="Arial" w:hAnsi="Arial" w:cs="Arial"/>
          <w:sz w:val="28"/>
          <w:szCs w:val="28"/>
        </w:rPr>
        <w:t>r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 apar</w:t>
      </w:r>
      <w:r w:rsidR="00565082">
        <w:rPr>
          <w:rFonts w:ascii="Arial" w:hAnsi="Arial" w:cs="Arial"/>
          <w:sz w:val="28"/>
          <w:szCs w:val="28"/>
        </w:rPr>
        <w:t>ț</w:t>
      </w:r>
      <w:r w:rsidR="003911F8">
        <w:rPr>
          <w:rFonts w:ascii="Arial" w:hAnsi="Arial" w:cs="Arial"/>
          <w:sz w:val="28"/>
          <w:szCs w:val="28"/>
        </w:rPr>
        <w:t>in</w:t>
      </w:r>
      <w:r w:rsidR="00565082">
        <w:rPr>
          <w:rFonts w:ascii="Arial" w:hAnsi="Arial" w:cs="Arial"/>
          <w:sz w:val="28"/>
          <w:szCs w:val="28"/>
        </w:rPr>
        <w:t>â</w:t>
      </w:r>
      <w:r w:rsidR="003911F8">
        <w:rPr>
          <w:rFonts w:ascii="Arial" w:hAnsi="Arial" w:cs="Arial"/>
          <w:sz w:val="28"/>
          <w:szCs w:val="28"/>
        </w:rPr>
        <w:t>nd ace</w:t>
      </w:r>
      <w:r w:rsidR="00565082">
        <w:rPr>
          <w:rFonts w:ascii="Arial" w:hAnsi="Arial" w:cs="Arial"/>
          <w:sz w:val="28"/>
          <w:szCs w:val="28"/>
        </w:rPr>
        <w:t>lei categorii</w:t>
      </w:r>
      <w:r w:rsidR="003911F8">
        <w:rPr>
          <w:rFonts w:ascii="Arial" w:hAnsi="Arial" w:cs="Arial"/>
          <w:sz w:val="28"/>
          <w:szCs w:val="28"/>
        </w:rPr>
        <w:t>.</w:t>
      </w:r>
    </w:p>
    <w:p w14:paraId="00A0C2EC" w14:textId="76C6B0B3" w:rsidR="00A17759" w:rsidRPr="00BC312A" w:rsidRDefault="00A17759">
      <w:pPr>
        <w:rPr>
          <w:rFonts w:ascii="Arial" w:hAnsi="Arial" w:cs="Arial"/>
          <w:sz w:val="28"/>
          <w:szCs w:val="28"/>
        </w:rPr>
      </w:pPr>
      <w:r w:rsidRPr="00A17759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F75B598" wp14:editId="53C84D06">
            <wp:extent cx="5939790" cy="2780665"/>
            <wp:effectExtent l="0" t="0" r="0" b="0"/>
            <wp:docPr id="469460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4603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B138" w14:textId="68AC8AE0" w:rsidR="009A2255" w:rsidRDefault="004E7485" w:rsidP="009A225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9A2255">
        <w:rPr>
          <w:rFonts w:ascii="Arial" w:hAnsi="Arial" w:cs="Arial"/>
          <w:sz w:val="28"/>
          <w:szCs w:val="28"/>
        </w:rPr>
        <w:t>:</w:t>
      </w:r>
    </w:p>
    <w:p w14:paraId="3E492B2C" w14:textId="77777777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&lt;section&gt;</w:t>
      </w:r>
    </w:p>
    <w:p w14:paraId="180A177F" w14:textId="145A374B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&lt;div class="d-flex justify-content-center align-items-center py-5" data-aos="fade-up"</w:t>
      </w:r>
    </w:p>
    <w:p w14:paraId="563414D0" w14:textId="640803B2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data-aos-duration="500" data-aos-delay="50"&gt;</w:t>
      </w:r>
    </w:p>
    <w:p w14:paraId="270F59D0" w14:textId="2282C07F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&lt;h1 class="title-border ff-primary display-1"&gt;Categories&lt;/h1&gt;</w:t>
      </w:r>
    </w:p>
    <w:p w14:paraId="12F549C5" w14:textId="0D1F9325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&lt;/div&gt;</w:t>
      </w:r>
    </w:p>
    <w:p w14:paraId="671BCFCC" w14:textId="0F5C9F1A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&lt;div class="row mx-auto g-0" data-aos="fade-up" data-aos-duration="500" data-aos-delay="50"&gt;</w:t>
      </w:r>
    </w:p>
    <w:p w14:paraId="30FFBF05" w14:textId="6F5065CF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&lt;div class="col-xxl-3 col-lg-4 col-sm-6 p-5"&gt;</w:t>
      </w:r>
    </w:p>
    <w:p w14:paraId="5E4FEA99" w14:textId="7A5EAD55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&lt;a href="/api/books/art"</w:t>
      </w:r>
    </w:p>
    <w:p w14:paraId="3AE7C9DF" w14:textId="1D2C8EE4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class="link-body-emphasis text-decoration-none d-flex flex-column justify-content-center align-items-center text-center"&gt;</w:t>
      </w:r>
    </w:p>
    <w:p w14:paraId="69384521" w14:textId="517281CA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&lt;img src="https://external-content.duckduckgo.com/iu/?u=https%3A%2F%2Fcdn3.iconfinder.com%2Fdata%2Ficons%2Fglypho-design%2F64%2Fpaint-brush-colors-artist-512.png&amp;f=1&amp;nofb=1&amp;ipt=432bdec669b98490bc4b059a0564937e8c77a54f585a7cdb1f49350d8bb9ae89&amp;ipo=images"</w:t>
      </w:r>
    </w:p>
    <w:p w14:paraId="2EC0EA04" w14:textId="30EA0EBB" w:rsidR="009A2255" w:rsidRPr="009A2255" w:rsidRDefault="009A2255" w:rsidP="00FA47C1">
      <w:pPr>
        <w:spacing w:before="100" w:beforeAutospacing="1" w:after="0" w:line="240" w:lineRule="auto"/>
        <w:rPr>
          <w:rFonts w:ascii="Courier New" w:hAnsi="Courier New" w:cs="Courier New"/>
          <w:sz w:val="20"/>
          <w:szCs w:val="20"/>
        </w:rPr>
      </w:pPr>
      <w:r w:rsidRPr="009A2255">
        <w:rPr>
          <w:rFonts w:ascii="Courier New" w:hAnsi="Courier New" w:cs="Courier New"/>
          <w:sz w:val="20"/>
          <w:szCs w:val="20"/>
        </w:rPr>
        <w:t>alt="Art / Arhitecture" class="bd-placeholder-img" width="140" height="140"&gt;</w:t>
      </w:r>
    </w:p>
    <w:p w14:paraId="545E9045" w14:textId="1C73FF2C" w:rsidR="004D3584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C</w:t>
      </w:r>
      <w:r w:rsidR="00D950A4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</w:t>
      </w:r>
      <w:r w:rsidR="00B765DF">
        <w:rPr>
          <w:rFonts w:ascii="Arial" w:hAnsi="Arial" w:cs="Arial"/>
          <w:sz w:val="28"/>
          <w:szCs w:val="28"/>
        </w:rPr>
        <w:t>ț</w:t>
      </w:r>
      <w:r>
        <w:rPr>
          <w:rFonts w:ascii="Arial" w:hAnsi="Arial" w:cs="Arial"/>
          <w:sz w:val="28"/>
          <w:szCs w:val="28"/>
        </w:rPr>
        <w:t>ile disponibile (Books):</w:t>
      </w:r>
    </w:p>
    <w:p w14:paraId="2FEB8519" w14:textId="763D56AF" w:rsidR="008B08E8" w:rsidRDefault="00D950A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8B08E8">
        <w:rPr>
          <w:rFonts w:ascii="Arial" w:hAnsi="Arial" w:cs="Arial"/>
          <w:sz w:val="28"/>
          <w:szCs w:val="28"/>
        </w:rPr>
        <w:t>Site-ul ofer</w:t>
      </w:r>
      <w:r>
        <w:rPr>
          <w:rFonts w:ascii="Arial" w:hAnsi="Arial" w:cs="Arial"/>
          <w:sz w:val="28"/>
          <w:szCs w:val="28"/>
        </w:rPr>
        <w:t>ă</w:t>
      </w:r>
      <w:r w:rsidR="008B08E8">
        <w:rPr>
          <w:rFonts w:ascii="Arial" w:hAnsi="Arial" w:cs="Arial"/>
          <w:sz w:val="28"/>
          <w:szCs w:val="28"/>
        </w:rPr>
        <w:t xml:space="preserve"> o vast</w:t>
      </w:r>
      <w:r w:rsidR="00847BAB">
        <w:rPr>
          <w:rFonts w:ascii="Arial" w:hAnsi="Arial" w:cs="Arial"/>
          <w:sz w:val="28"/>
          <w:szCs w:val="28"/>
        </w:rPr>
        <w:t>ă</w:t>
      </w:r>
      <w:r w:rsidR="008B08E8">
        <w:rPr>
          <w:rFonts w:ascii="Arial" w:hAnsi="Arial" w:cs="Arial"/>
          <w:sz w:val="28"/>
          <w:szCs w:val="28"/>
        </w:rPr>
        <w:t xml:space="preserve"> selec</w:t>
      </w:r>
      <w:r>
        <w:rPr>
          <w:rFonts w:ascii="Arial" w:hAnsi="Arial" w:cs="Arial"/>
          <w:sz w:val="28"/>
          <w:szCs w:val="28"/>
        </w:rPr>
        <w:t>ț</w:t>
      </w:r>
      <w:r w:rsidR="008B08E8">
        <w:rPr>
          <w:rFonts w:ascii="Arial" w:hAnsi="Arial" w:cs="Arial"/>
          <w:sz w:val="28"/>
          <w:szCs w:val="28"/>
        </w:rPr>
        <w:t>ie de c</w:t>
      </w:r>
      <w:r>
        <w:rPr>
          <w:rFonts w:ascii="Arial" w:hAnsi="Arial" w:cs="Arial"/>
          <w:sz w:val="28"/>
          <w:szCs w:val="28"/>
        </w:rPr>
        <w:t>ă</w:t>
      </w:r>
      <w:r w:rsidR="008B08E8">
        <w:rPr>
          <w:rFonts w:ascii="Arial" w:hAnsi="Arial" w:cs="Arial"/>
          <w:sz w:val="28"/>
          <w:szCs w:val="28"/>
        </w:rPr>
        <w:t>r</w:t>
      </w:r>
      <w:r>
        <w:rPr>
          <w:rFonts w:ascii="Arial" w:hAnsi="Arial" w:cs="Arial"/>
          <w:sz w:val="28"/>
          <w:szCs w:val="28"/>
        </w:rPr>
        <w:t>ț</w:t>
      </w:r>
      <w:r w:rsidR="008B08E8">
        <w:rPr>
          <w:rFonts w:ascii="Arial" w:hAnsi="Arial" w:cs="Arial"/>
          <w:sz w:val="28"/>
          <w:szCs w:val="28"/>
        </w:rPr>
        <w:t>i, acestea pot fi filtrate dup</w:t>
      </w:r>
      <w:r>
        <w:rPr>
          <w:rFonts w:ascii="Arial" w:hAnsi="Arial" w:cs="Arial"/>
          <w:sz w:val="28"/>
          <w:szCs w:val="28"/>
        </w:rPr>
        <w:t>ă</w:t>
      </w:r>
      <w:r w:rsidR="008B08E8">
        <w:rPr>
          <w:rFonts w:ascii="Arial" w:hAnsi="Arial" w:cs="Arial"/>
          <w:sz w:val="28"/>
          <w:szCs w:val="28"/>
        </w:rPr>
        <w:t xml:space="preserve"> an</w:t>
      </w:r>
      <w:r>
        <w:rPr>
          <w:rFonts w:ascii="Arial" w:hAnsi="Arial" w:cs="Arial"/>
          <w:sz w:val="28"/>
          <w:szCs w:val="28"/>
        </w:rPr>
        <w:t>ul apariției</w:t>
      </w:r>
      <w:r w:rsidR="008B08E8">
        <w:rPr>
          <w:rFonts w:ascii="Arial" w:hAnsi="Arial" w:cs="Arial"/>
          <w:sz w:val="28"/>
          <w:szCs w:val="28"/>
        </w:rPr>
        <w:t>, autor, categorie sau nume.</w:t>
      </w:r>
    </w:p>
    <w:p w14:paraId="26E46183" w14:textId="5994700B" w:rsidR="004D3584" w:rsidRPr="00BC312A" w:rsidRDefault="004D3584" w:rsidP="00851B7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 w:rsidRPr="004D3584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E9B336F" wp14:editId="66C8F1A1">
            <wp:extent cx="5939790" cy="3137535"/>
            <wp:effectExtent l="0" t="0" r="0" b="0"/>
            <wp:docPr id="196212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234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BD54A" w14:textId="67D4D5A4" w:rsidR="00E20248" w:rsidRDefault="004E7485" w:rsidP="00E2024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E20248">
        <w:rPr>
          <w:rFonts w:ascii="Arial" w:hAnsi="Arial" w:cs="Arial"/>
          <w:sz w:val="28"/>
          <w:szCs w:val="28"/>
        </w:rPr>
        <w:t>:</w:t>
      </w:r>
    </w:p>
    <w:p w14:paraId="3F7E0B01" w14:textId="77777777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&lt;% books.forEach(book=&gt; { %&gt;</w:t>
      </w:r>
    </w:p>
    <w:p w14:paraId="6178FC6E" w14:textId="7716BF81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&lt;div class="col-xxl-3 col-lg-4 col-md-6 col-12 mb-5 px-3 mt-5"&gt;</w:t>
      </w:r>
    </w:p>
    <w:p w14:paraId="7978E458" w14:textId="3EBDC04F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&lt;div class="card h-100"&gt;</w:t>
      </w:r>
    </w:p>
    <w:p w14:paraId="2DDD02C0" w14:textId="10877EA1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&lt;!-- Product image--&gt;</w:t>
      </w:r>
    </w:p>
    <w:p w14:paraId="12BF401E" w14:textId="3911977E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&lt;a href="/api/book/&lt;%= book._id %&gt;" class="header_ref h-100" style="text-decoration: none;"&gt;&lt;img class="card-img-top h-100" src=&lt;%=book.image %&gt; alt="..."&gt;&lt;/a&gt;</w:t>
      </w:r>
    </w:p>
    <w:p w14:paraId="4E0B737F" w14:textId="72ED8EAB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&lt;!-- Product details--&gt;</w:t>
      </w:r>
    </w:p>
    <w:p w14:paraId="285ABC9C" w14:textId="1E87246B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&lt;div class="card-body text-center p-3"&gt;</w:t>
      </w:r>
    </w:p>
    <w:p w14:paraId="3C026E9C" w14:textId="418CDEBC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&lt;!-- Product name--&gt;</w:t>
      </w:r>
    </w:p>
    <w:p w14:paraId="445A2A84" w14:textId="54499F2C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&lt;h5 class="fw-bold m-0"&gt;</w:t>
      </w:r>
    </w:p>
    <w:p w14:paraId="521DED9B" w14:textId="276C42C3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&lt;a href="/api/book/&lt;%= book._id %&gt;" class="header_ref" style="text-decoration: none;"&gt;</w:t>
      </w:r>
    </w:p>
    <w:p w14:paraId="61314379" w14:textId="7F49FC44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&lt;% if(book.title.length&gt; 30){ %&gt;</w:t>
      </w:r>
    </w:p>
    <w:p w14:paraId="39F675F0" w14:textId="545FBD34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&lt;% book.title=book.title.substring(0, 40) + "..." ; %&gt;</w:t>
      </w:r>
    </w:p>
    <w:p w14:paraId="3F175121" w14:textId="77EA6182" w:rsidR="00E20248" w:rsidRPr="00E20248" w:rsidRDefault="00E20248" w:rsidP="009A2255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&lt;% } %&gt;</w:t>
      </w:r>
    </w:p>
    <w:p w14:paraId="78D2E99C" w14:textId="3FCE85C4" w:rsidR="00562046" w:rsidRDefault="00E20248" w:rsidP="00523E4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E20248">
        <w:rPr>
          <w:rFonts w:ascii="Courier New" w:hAnsi="Courier New" w:cs="Courier New"/>
          <w:sz w:val="20"/>
          <w:szCs w:val="20"/>
        </w:rPr>
        <w:t>&lt;%= book.title %&gt;</w:t>
      </w:r>
    </w:p>
    <w:p w14:paraId="70EE8924" w14:textId="77777777" w:rsidR="00523E4B" w:rsidRPr="00523E4B" w:rsidRDefault="00523E4B" w:rsidP="00523E4B">
      <w:pPr>
        <w:spacing w:line="240" w:lineRule="auto"/>
        <w:rPr>
          <w:rFonts w:ascii="Courier New" w:hAnsi="Courier New" w:cs="Courier New"/>
          <w:sz w:val="20"/>
          <w:szCs w:val="20"/>
        </w:rPr>
      </w:pPr>
    </w:p>
    <w:p w14:paraId="72E9C11B" w14:textId="216C8A14" w:rsidR="00F25172" w:rsidRDefault="00F251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specific</w:t>
      </w:r>
      <w:r w:rsidR="00CA0872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fiec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rei c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>r</w:t>
      </w:r>
      <w:r w:rsidR="00B765DF">
        <w:rPr>
          <w:rFonts w:ascii="Arial" w:hAnsi="Arial" w:cs="Arial"/>
          <w:sz w:val="28"/>
          <w:szCs w:val="28"/>
        </w:rPr>
        <w:t>ț</w:t>
      </w:r>
      <w:r>
        <w:rPr>
          <w:rFonts w:ascii="Arial" w:hAnsi="Arial" w:cs="Arial"/>
          <w:sz w:val="28"/>
          <w:szCs w:val="28"/>
        </w:rPr>
        <w:t>i:</w:t>
      </w:r>
    </w:p>
    <w:p w14:paraId="494E60FD" w14:textId="0A101B39" w:rsidR="001A0758" w:rsidRDefault="00CA087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1A0758">
        <w:rPr>
          <w:rFonts w:ascii="Arial" w:hAnsi="Arial" w:cs="Arial"/>
          <w:sz w:val="28"/>
          <w:szCs w:val="28"/>
        </w:rPr>
        <w:t>Fiecare carte disponibil</w:t>
      </w:r>
      <w:r w:rsidR="008A43D2">
        <w:rPr>
          <w:rFonts w:ascii="Arial" w:hAnsi="Arial" w:cs="Arial"/>
          <w:sz w:val="28"/>
          <w:szCs w:val="28"/>
        </w:rPr>
        <w:t>ă</w:t>
      </w:r>
      <w:r w:rsidR="001A0758">
        <w:rPr>
          <w:rFonts w:ascii="Arial" w:hAnsi="Arial" w:cs="Arial"/>
          <w:sz w:val="28"/>
          <w:szCs w:val="28"/>
        </w:rPr>
        <w:t xml:space="preserve"> are propria pagin</w:t>
      </w:r>
      <w:r w:rsidR="008A43D2">
        <w:rPr>
          <w:rFonts w:ascii="Arial" w:hAnsi="Arial" w:cs="Arial"/>
          <w:sz w:val="28"/>
          <w:szCs w:val="28"/>
        </w:rPr>
        <w:t>ă</w:t>
      </w:r>
      <w:r w:rsidR="001A0758">
        <w:rPr>
          <w:rFonts w:ascii="Arial" w:hAnsi="Arial" w:cs="Arial"/>
          <w:sz w:val="28"/>
          <w:szCs w:val="28"/>
        </w:rPr>
        <w:t>, con</w:t>
      </w:r>
      <w:r w:rsidR="008A43D2">
        <w:rPr>
          <w:rFonts w:ascii="Arial" w:hAnsi="Arial" w:cs="Arial"/>
          <w:sz w:val="28"/>
          <w:szCs w:val="28"/>
        </w:rPr>
        <w:t>ț</w:t>
      </w:r>
      <w:r w:rsidR="001A0758">
        <w:rPr>
          <w:rFonts w:ascii="Arial" w:hAnsi="Arial" w:cs="Arial"/>
          <w:sz w:val="28"/>
          <w:szCs w:val="28"/>
        </w:rPr>
        <w:t>in</w:t>
      </w:r>
      <w:r w:rsidR="008A43D2">
        <w:rPr>
          <w:rFonts w:ascii="Arial" w:hAnsi="Arial" w:cs="Arial"/>
          <w:sz w:val="28"/>
          <w:szCs w:val="28"/>
        </w:rPr>
        <w:t>â</w:t>
      </w:r>
      <w:r w:rsidR="001A0758">
        <w:rPr>
          <w:rFonts w:ascii="Arial" w:hAnsi="Arial" w:cs="Arial"/>
          <w:sz w:val="28"/>
          <w:szCs w:val="28"/>
        </w:rPr>
        <w:t xml:space="preserve">nd </w:t>
      </w:r>
      <w:r w:rsidR="00C07F25">
        <w:rPr>
          <w:rFonts w:ascii="Arial" w:hAnsi="Arial" w:cs="Arial"/>
          <w:sz w:val="28"/>
          <w:szCs w:val="28"/>
        </w:rPr>
        <w:t>numele autorului si o descriere scurt</w:t>
      </w:r>
      <w:r w:rsidR="008A43D2">
        <w:rPr>
          <w:rFonts w:ascii="Arial" w:hAnsi="Arial" w:cs="Arial"/>
          <w:sz w:val="28"/>
          <w:szCs w:val="28"/>
        </w:rPr>
        <w:t>ă</w:t>
      </w:r>
      <w:r w:rsidR="00C07F25">
        <w:rPr>
          <w:rFonts w:ascii="Arial" w:hAnsi="Arial" w:cs="Arial"/>
          <w:sz w:val="28"/>
          <w:szCs w:val="28"/>
        </w:rPr>
        <w:t>.</w:t>
      </w:r>
    </w:p>
    <w:p w14:paraId="2B29D279" w14:textId="2931C7BB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5C80CA6" wp14:editId="0F13E5EC">
            <wp:extent cx="5939790" cy="3365500"/>
            <wp:effectExtent l="0" t="0" r="0" b="0"/>
            <wp:docPr id="1162926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269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1B47" w14:textId="1962037C" w:rsidR="008B08E8" w:rsidRDefault="004E7485" w:rsidP="008B08E8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8B08E8">
        <w:rPr>
          <w:rFonts w:ascii="Arial" w:hAnsi="Arial" w:cs="Arial"/>
          <w:sz w:val="28"/>
          <w:szCs w:val="28"/>
        </w:rPr>
        <w:t>:</w:t>
      </w:r>
    </w:p>
    <w:p w14:paraId="3415F6AA" w14:textId="77777777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&lt;% category.forEach(prod=&gt; { %&gt;</w:t>
      </w:r>
    </w:p>
    <w:p w14:paraId="49A4B63E" w14:textId="7AAF7CE9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&lt;div class="col mb-5"&gt;</w:t>
      </w:r>
    </w:p>
    <w:p w14:paraId="4EF0443C" w14:textId="3957FDAB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&lt;div class="card h-100"&gt;</w:t>
      </w:r>
    </w:p>
    <w:p w14:paraId="72769839" w14:textId="7FAB48E2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&lt;!-- Product image--&gt;</w:t>
      </w:r>
    </w:p>
    <w:p w14:paraId="4ABAA829" w14:textId="6917F60B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&lt;a href="/api/book/&lt;%= prod._id %&gt;" class="link-body-emphasis text-decoration-none"&gt;&lt;img class="card-img-top" src=&lt;%=prod.image %&gt; alt="..."/&gt;&lt;/a&gt;</w:t>
      </w:r>
    </w:p>
    <w:p w14:paraId="75D204A2" w14:textId="5746EC38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&lt;!-- Product details--&gt;</w:t>
      </w:r>
    </w:p>
    <w:p w14:paraId="1508AF98" w14:textId="56E11395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&lt;div class="card-body p-4"&gt;</w:t>
      </w:r>
    </w:p>
    <w:p w14:paraId="09450DB3" w14:textId="13B922E8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&lt;div class="text-center"&gt;</w:t>
      </w:r>
    </w:p>
    <w:p w14:paraId="392B3756" w14:textId="407CE7B6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&lt;!-- Product name--&gt;</w:t>
      </w:r>
    </w:p>
    <w:p w14:paraId="49F6B7A2" w14:textId="12D20B42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&lt;a href="/api/book/&lt;%= prod._id %&gt;" class="link-body-emphasis text-decoration-none"&gt;</w:t>
      </w:r>
    </w:p>
    <w:p w14:paraId="18EF9014" w14:textId="1F06AA29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&lt;h5 class="fw-bolder"&gt;&lt;%= prod.title %&gt;&lt;/h5&gt;</w:t>
      </w:r>
    </w:p>
    <w:p w14:paraId="39771B05" w14:textId="5DBAAFCC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&lt;/a&gt;</w:t>
      </w:r>
    </w:p>
    <w:p w14:paraId="29545ACC" w14:textId="5DF71B32" w:rsidR="008B08E8" w:rsidRPr="008B08E8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&lt;/div&gt;</w:t>
      </w:r>
    </w:p>
    <w:p w14:paraId="6F2B2E91" w14:textId="6BDB3131" w:rsidR="00764B0C" w:rsidRDefault="008B08E8" w:rsidP="00847BAB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B08E8">
        <w:rPr>
          <w:rFonts w:ascii="Courier New" w:hAnsi="Courier New" w:cs="Courier New"/>
          <w:sz w:val="20"/>
          <w:szCs w:val="20"/>
        </w:rPr>
        <w:t>&lt;/div&gt;</w:t>
      </w:r>
    </w:p>
    <w:p w14:paraId="33F833B3" w14:textId="5065DF0F" w:rsidR="00F25172" w:rsidRPr="00764B0C" w:rsidRDefault="00F25172" w:rsidP="00764B0C">
      <w:pPr>
        <w:spacing w:line="240" w:lineRule="auto"/>
        <w:rPr>
          <w:rFonts w:ascii="Courier New" w:hAnsi="Courier New" w:cs="Courier New"/>
          <w:sz w:val="20"/>
          <w:szCs w:val="20"/>
        </w:rPr>
      </w:pPr>
      <w:r>
        <w:rPr>
          <w:rFonts w:ascii="Arial" w:hAnsi="Arial" w:cs="Arial"/>
          <w:sz w:val="28"/>
          <w:szCs w:val="28"/>
        </w:rPr>
        <w:lastRenderedPageBreak/>
        <w:t>Pagina contului (Account):</w:t>
      </w:r>
    </w:p>
    <w:p w14:paraId="617B0FE2" w14:textId="385D617C" w:rsidR="005350D1" w:rsidRDefault="009062A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316DE3">
        <w:rPr>
          <w:rFonts w:ascii="Arial" w:hAnsi="Arial" w:cs="Arial"/>
          <w:sz w:val="28"/>
          <w:szCs w:val="28"/>
        </w:rPr>
        <w:t>Implicit, utilizatorul de</w:t>
      </w:r>
      <w:r w:rsidR="00195E1B">
        <w:rPr>
          <w:rFonts w:ascii="Arial" w:hAnsi="Arial" w:cs="Arial"/>
          <w:sz w:val="28"/>
          <w:szCs w:val="28"/>
        </w:rPr>
        <w:t>ț</w:t>
      </w:r>
      <w:r w:rsidR="00316DE3">
        <w:rPr>
          <w:rFonts w:ascii="Arial" w:hAnsi="Arial" w:cs="Arial"/>
          <w:sz w:val="28"/>
          <w:szCs w:val="28"/>
        </w:rPr>
        <w:t>ine planul gratis, fiind limitat in num</w:t>
      </w:r>
      <w:r w:rsidR="00195E1B">
        <w:rPr>
          <w:rFonts w:ascii="Arial" w:hAnsi="Arial" w:cs="Arial"/>
          <w:sz w:val="28"/>
          <w:szCs w:val="28"/>
        </w:rPr>
        <w:t>ă</w:t>
      </w:r>
      <w:r w:rsidR="00316DE3">
        <w:rPr>
          <w:rFonts w:ascii="Arial" w:hAnsi="Arial" w:cs="Arial"/>
          <w:sz w:val="28"/>
          <w:szCs w:val="28"/>
        </w:rPr>
        <w:t>rul de c</w:t>
      </w:r>
      <w:r w:rsidR="00195E1B">
        <w:rPr>
          <w:rFonts w:ascii="Arial" w:hAnsi="Arial" w:cs="Arial"/>
          <w:sz w:val="28"/>
          <w:szCs w:val="28"/>
        </w:rPr>
        <w:t>ă</w:t>
      </w:r>
      <w:r w:rsidR="00316DE3">
        <w:rPr>
          <w:rFonts w:ascii="Arial" w:hAnsi="Arial" w:cs="Arial"/>
          <w:sz w:val="28"/>
          <w:szCs w:val="28"/>
        </w:rPr>
        <w:t>r</w:t>
      </w:r>
      <w:r w:rsidR="00195E1B">
        <w:rPr>
          <w:rFonts w:ascii="Arial" w:hAnsi="Arial" w:cs="Arial"/>
          <w:sz w:val="28"/>
          <w:szCs w:val="28"/>
        </w:rPr>
        <w:t>ț</w:t>
      </w:r>
      <w:r w:rsidR="00316DE3">
        <w:rPr>
          <w:rFonts w:ascii="Arial" w:hAnsi="Arial" w:cs="Arial"/>
          <w:sz w:val="28"/>
          <w:szCs w:val="28"/>
        </w:rPr>
        <w:t>i comandate lunar, acesta av</w:t>
      </w:r>
      <w:r w:rsidR="00195E1B">
        <w:rPr>
          <w:rFonts w:ascii="Arial" w:hAnsi="Arial" w:cs="Arial"/>
          <w:sz w:val="28"/>
          <w:szCs w:val="28"/>
        </w:rPr>
        <w:t>â</w:t>
      </w:r>
      <w:r w:rsidR="00316DE3">
        <w:rPr>
          <w:rFonts w:ascii="Arial" w:hAnsi="Arial" w:cs="Arial"/>
          <w:sz w:val="28"/>
          <w:szCs w:val="28"/>
        </w:rPr>
        <w:t>nd op</w:t>
      </w:r>
      <w:r w:rsidR="00195E1B">
        <w:rPr>
          <w:rFonts w:ascii="Arial" w:hAnsi="Arial" w:cs="Arial"/>
          <w:sz w:val="28"/>
          <w:szCs w:val="28"/>
        </w:rPr>
        <w:t>ț</w:t>
      </w:r>
      <w:r w:rsidR="00316DE3">
        <w:rPr>
          <w:rFonts w:ascii="Arial" w:hAnsi="Arial" w:cs="Arial"/>
          <w:sz w:val="28"/>
          <w:szCs w:val="28"/>
        </w:rPr>
        <w:t xml:space="preserve">iunea de a </w:t>
      </w:r>
      <w:r w:rsidR="00195E1B">
        <w:rPr>
          <w:rFonts w:ascii="Arial" w:hAnsi="Arial" w:cs="Arial"/>
          <w:sz w:val="28"/>
          <w:szCs w:val="28"/>
        </w:rPr>
        <w:t>îș</w:t>
      </w:r>
      <w:r w:rsidR="00316DE3">
        <w:rPr>
          <w:rFonts w:ascii="Arial" w:hAnsi="Arial" w:cs="Arial"/>
          <w:sz w:val="28"/>
          <w:szCs w:val="28"/>
        </w:rPr>
        <w:t>i schimba abonamentu</w:t>
      </w:r>
      <w:r w:rsidR="005350D1">
        <w:rPr>
          <w:rFonts w:ascii="Arial" w:hAnsi="Arial" w:cs="Arial"/>
          <w:sz w:val="28"/>
          <w:szCs w:val="28"/>
        </w:rPr>
        <w:t>l.</w:t>
      </w:r>
    </w:p>
    <w:p w14:paraId="26F79597" w14:textId="2A8FD23A" w:rsidR="005350D1" w:rsidRDefault="009062A4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5350D1">
        <w:rPr>
          <w:rFonts w:ascii="Arial" w:hAnsi="Arial" w:cs="Arial"/>
          <w:sz w:val="28"/>
          <w:szCs w:val="28"/>
        </w:rPr>
        <w:t>Comenzile plasate se reg</w:t>
      </w:r>
      <w:r w:rsidR="00195E1B">
        <w:rPr>
          <w:rFonts w:ascii="Arial" w:hAnsi="Arial" w:cs="Arial"/>
          <w:sz w:val="28"/>
          <w:szCs w:val="28"/>
        </w:rPr>
        <w:t>ă</w:t>
      </w:r>
      <w:r w:rsidR="005350D1">
        <w:rPr>
          <w:rFonts w:ascii="Arial" w:hAnsi="Arial" w:cs="Arial"/>
          <w:sz w:val="28"/>
          <w:szCs w:val="28"/>
        </w:rPr>
        <w:t>sesc in sec</w:t>
      </w:r>
      <w:r w:rsidR="00195E1B">
        <w:rPr>
          <w:rFonts w:ascii="Arial" w:hAnsi="Arial" w:cs="Arial"/>
          <w:sz w:val="28"/>
          <w:szCs w:val="28"/>
        </w:rPr>
        <w:t>ț</w:t>
      </w:r>
      <w:r w:rsidR="005350D1">
        <w:rPr>
          <w:rFonts w:ascii="Arial" w:hAnsi="Arial" w:cs="Arial"/>
          <w:sz w:val="28"/>
          <w:szCs w:val="28"/>
        </w:rPr>
        <w:t>iunea „Orders”, afi</w:t>
      </w:r>
      <w:r w:rsidR="00195E1B">
        <w:rPr>
          <w:rFonts w:ascii="Arial" w:hAnsi="Arial" w:cs="Arial"/>
          <w:sz w:val="28"/>
          <w:szCs w:val="28"/>
        </w:rPr>
        <w:t>șâ</w:t>
      </w:r>
      <w:r w:rsidR="005350D1">
        <w:rPr>
          <w:rFonts w:ascii="Arial" w:hAnsi="Arial" w:cs="Arial"/>
          <w:sz w:val="28"/>
          <w:szCs w:val="28"/>
        </w:rPr>
        <w:t>nd informa</w:t>
      </w:r>
      <w:r w:rsidR="00195E1B">
        <w:rPr>
          <w:rFonts w:ascii="Arial" w:hAnsi="Arial" w:cs="Arial"/>
          <w:sz w:val="28"/>
          <w:szCs w:val="28"/>
        </w:rPr>
        <w:t>ț</w:t>
      </w:r>
      <w:r w:rsidR="005350D1">
        <w:rPr>
          <w:rFonts w:ascii="Arial" w:hAnsi="Arial" w:cs="Arial"/>
          <w:sz w:val="28"/>
          <w:szCs w:val="28"/>
        </w:rPr>
        <w:t xml:space="preserve">ii despre statutul comenzii. </w:t>
      </w:r>
    </w:p>
    <w:p w14:paraId="42BCE908" w14:textId="75DAB506" w:rsidR="00F25172" w:rsidRDefault="00F25172">
      <w:pPr>
        <w:rPr>
          <w:rFonts w:ascii="Arial" w:hAnsi="Arial" w:cs="Arial"/>
          <w:sz w:val="28"/>
          <w:szCs w:val="28"/>
        </w:rPr>
      </w:pPr>
      <w:r w:rsidRPr="00F25172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25F9D31" wp14:editId="65BF2ED3">
            <wp:extent cx="5939790" cy="2891155"/>
            <wp:effectExtent l="0" t="0" r="0" b="0"/>
            <wp:docPr id="1724823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8238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A243" w14:textId="2228600B" w:rsidR="006D3F8C" w:rsidRDefault="004E7485" w:rsidP="006D3F8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6D3F8C">
        <w:rPr>
          <w:rFonts w:ascii="Arial" w:hAnsi="Arial" w:cs="Arial"/>
          <w:sz w:val="28"/>
          <w:szCs w:val="28"/>
        </w:rPr>
        <w:t>:</w:t>
      </w:r>
    </w:p>
    <w:p w14:paraId="0AF72E1C" w14:textId="77777777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&lt;% orders.forEach(order=&gt; { %&gt;</w:t>
      </w:r>
    </w:p>
    <w:p w14:paraId="47B08F82" w14:textId="4E4B2A64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&lt;div class="card-body"&gt;</w:t>
      </w:r>
    </w:p>
    <w:p w14:paraId="5B7E55ED" w14:textId="34A6219C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&lt;h6&gt;Order ID: &lt;%= order._id.toString().toUpperCase() %&gt;</w:t>
      </w:r>
    </w:p>
    <w:p w14:paraId="18B34DED" w14:textId="64642AFF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&lt;/h6&gt;</w:t>
      </w:r>
    </w:p>
    <w:p w14:paraId="31C134FF" w14:textId="71D263DB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&lt;article class="card"&gt;</w:t>
      </w:r>
    </w:p>
    <w:p w14:paraId="5C1AE171" w14:textId="2F4DC5FD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&lt;div</w:t>
      </w:r>
    </w:p>
    <w:p w14:paraId="0E479ED8" w14:textId="55B15772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class="card-body d-flex flex-wrap justify-content-evenly align-items-center text-center gap-5"&gt;</w:t>
      </w:r>
    </w:p>
    <w:p w14:paraId="6CA5826F" w14:textId="0F7496C5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&lt;div&gt;&lt;b&gt;Estimated delivery time:&lt;/b&gt;&lt;br&gt;&lt;%= formatDate(order.createdAt) %&gt;&lt;/div&gt;</w:t>
      </w:r>
    </w:p>
    <w:p w14:paraId="2489BE7B" w14:textId="06C8BBB1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&lt;div&gt;&lt;b&gt;Shipping by:&lt;/b&gt;&lt;br&gt;Shipper&lt;/div&gt;</w:t>
      </w:r>
    </w:p>
    <w:p w14:paraId="535D4CB9" w14:textId="5DD52AA6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&lt;div&gt;&lt;b&gt;Status:&lt;/b&gt;&lt;br&gt;&lt;%= order.status %&gt;&lt;/div&gt;</w:t>
      </w:r>
    </w:p>
    <w:p w14:paraId="3D553F75" w14:textId="55D208BB" w:rsidR="006D3F8C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&lt;/div&gt;</w:t>
      </w:r>
    </w:p>
    <w:p w14:paraId="2DE71347" w14:textId="75A5D362" w:rsidR="006C18A3" w:rsidRPr="006D3F8C" w:rsidRDefault="006D3F8C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6D3F8C">
        <w:rPr>
          <w:rFonts w:ascii="Courier New" w:hAnsi="Courier New" w:cs="Courier New"/>
          <w:sz w:val="20"/>
          <w:szCs w:val="20"/>
        </w:rPr>
        <w:t>&lt;/article&gt;</w:t>
      </w:r>
    </w:p>
    <w:p w14:paraId="2714B9B8" w14:textId="26F117F9" w:rsidR="00562046" w:rsidRDefault="00562046">
      <w:pPr>
        <w:rPr>
          <w:rFonts w:ascii="Arial" w:hAnsi="Arial" w:cs="Arial"/>
          <w:sz w:val="28"/>
          <w:szCs w:val="28"/>
        </w:rPr>
      </w:pPr>
    </w:p>
    <w:p w14:paraId="0A318320" w14:textId="77777777" w:rsidR="00523E4B" w:rsidRDefault="00523E4B">
      <w:pPr>
        <w:rPr>
          <w:rFonts w:ascii="Arial" w:hAnsi="Arial" w:cs="Arial"/>
          <w:sz w:val="28"/>
          <w:szCs w:val="28"/>
        </w:rPr>
      </w:pPr>
    </w:p>
    <w:p w14:paraId="65617DA4" w14:textId="19C510F2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Posibilitatea de a schimba datele contului</w:t>
      </w:r>
      <w:r w:rsidR="006C18A3">
        <w:rPr>
          <w:rFonts w:ascii="Arial" w:hAnsi="Arial" w:cs="Arial"/>
          <w:sz w:val="28"/>
          <w:szCs w:val="28"/>
        </w:rPr>
        <w:t>:</w:t>
      </w:r>
    </w:p>
    <w:p w14:paraId="3827DE18" w14:textId="786BF303" w:rsidR="008F58D3" w:rsidRDefault="008F58D3" w:rsidP="00770F4D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Utilizatorul poate schimba </w:t>
      </w:r>
      <w:r w:rsidR="00195E1B">
        <w:rPr>
          <w:rFonts w:ascii="Arial" w:hAnsi="Arial" w:cs="Arial"/>
          <w:sz w:val="28"/>
          <w:szCs w:val="28"/>
        </w:rPr>
        <w:t>da</w:t>
      </w:r>
      <w:r w:rsidR="00C344E3">
        <w:rPr>
          <w:rFonts w:ascii="Arial" w:hAnsi="Arial" w:cs="Arial"/>
          <w:sz w:val="28"/>
          <w:szCs w:val="28"/>
        </w:rPr>
        <w:t>tele contului precum numele, email-ul, parola sau num</w:t>
      </w:r>
      <w:r w:rsidR="00195E1B">
        <w:rPr>
          <w:rFonts w:ascii="Arial" w:hAnsi="Arial" w:cs="Arial"/>
          <w:sz w:val="28"/>
          <w:szCs w:val="28"/>
        </w:rPr>
        <w:t>ă</w:t>
      </w:r>
      <w:r w:rsidR="00C344E3">
        <w:rPr>
          <w:rFonts w:ascii="Arial" w:hAnsi="Arial" w:cs="Arial"/>
          <w:sz w:val="28"/>
          <w:szCs w:val="28"/>
        </w:rPr>
        <w:t>rul de telefon.</w:t>
      </w:r>
    </w:p>
    <w:p w14:paraId="41450772" w14:textId="5F81F2B0" w:rsidR="00816088" w:rsidRDefault="00816088">
      <w:pPr>
        <w:rPr>
          <w:rFonts w:ascii="Arial" w:hAnsi="Arial" w:cs="Arial"/>
          <w:sz w:val="28"/>
          <w:szCs w:val="28"/>
        </w:rPr>
      </w:pPr>
      <w:r w:rsidRPr="00816088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7482D38" wp14:editId="60022672">
            <wp:extent cx="5939790" cy="3389630"/>
            <wp:effectExtent l="0" t="0" r="0" b="0"/>
            <wp:docPr id="722711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7119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46B4" w14:textId="529457D1" w:rsidR="00316DE3" w:rsidRDefault="004E7485" w:rsidP="00316DE3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316DE3">
        <w:rPr>
          <w:rFonts w:ascii="Arial" w:hAnsi="Arial" w:cs="Arial"/>
          <w:sz w:val="28"/>
          <w:szCs w:val="28"/>
        </w:rPr>
        <w:t>:</w:t>
      </w:r>
    </w:p>
    <w:p w14:paraId="04D0781E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&lt;section class="card my-5"&gt;</w:t>
      </w:r>
    </w:p>
    <w:p w14:paraId="4C9CD936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&lt;h5 class="card-header"&gt;Change Password&lt;/h5&gt;</w:t>
      </w:r>
    </w:p>
    <w:p w14:paraId="3845BCF1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&lt;div class="card-body"&gt;</w:t>
      </w:r>
    </w:p>
    <w:p w14:paraId="666E3899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&lt;% if (messages.success) { %&gt;</w:t>
      </w:r>
    </w:p>
    <w:p w14:paraId="2D7E37A0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&lt;div class="alert alert-success" role="alert"&gt;</w:t>
      </w:r>
    </w:p>
    <w:p w14:paraId="5E28BA22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&lt;%= messages.success %&gt;</w:t>
      </w:r>
    </w:p>
    <w:p w14:paraId="5B798F5B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&lt;/div&gt;</w:t>
      </w:r>
    </w:p>
    <w:p w14:paraId="617D6A34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&lt;% } else if(messages.error) { %&gt;</w:t>
      </w:r>
    </w:p>
    <w:p w14:paraId="2360260F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&lt;div class="alert alert-danger" role="alert"&gt;</w:t>
      </w:r>
    </w:p>
    <w:p w14:paraId="3AA0C6C5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    &lt;%= messages.error %&gt;</w:t>
      </w:r>
    </w:p>
    <w:p w14:paraId="44F64BAF" w14:textId="77777777" w:rsidR="00316DE3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&lt;/div&gt;</w:t>
      </w:r>
    </w:p>
    <w:p w14:paraId="236C37C2" w14:textId="37C2436E" w:rsidR="00A17759" w:rsidRPr="00316DE3" w:rsidRDefault="00316DE3" w:rsidP="008B08E8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 xml:space="preserve">                        &lt;% } %&gt;</w:t>
      </w:r>
    </w:p>
    <w:p w14:paraId="7111969D" w14:textId="77777777" w:rsidR="0062402A" w:rsidRDefault="0062402A">
      <w:pPr>
        <w:rPr>
          <w:rFonts w:ascii="Arial" w:hAnsi="Arial" w:cs="Arial"/>
          <w:sz w:val="28"/>
          <w:szCs w:val="28"/>
        </w:rPr>
      </w:pPr>
    </w:p>
    <w:p w14:paraId="4A3C5FE1" w14:textId="77777777" w:rsidR="00D448EF" w:rsidRDefault="00D448EF">
      <w:pPr>
        <w:rPr>
          <w:rFonts w:ascii="Arial" w:hAnsi="Arial" w:cs="Arial"/>
          <w:sz w:val="28"/>
          <w:szCs w:val="28"/>
        </w:rPr>
      </w:pPr>
    </w:p>
    <w:p w14:paraId="0546BACC" w14:textId="77777777" w:rsidR="000F69B6" w:rsidRDefault="000F69B6">
      <w:pPr>
        <w:rPr>
          <w:rFonts w:ascii="Arial" w:hAnsi="Arial" w:cs="Arial"/>
          <w:sz w:val="28"/>
          <w:szCs w:val="28"/>
        </w:rPr>
      </w:pPr>
    </w:p>
    <w:p w14:paraId="295B1EBD" w14:textId="4B72918D" w:rsidR="0062402A" w:rsidRDefault="0062402A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de contact:</w:t>
      </w:r>
    </w:p>
    <w:p w14:paraId="2EA2DCCF" w14:textId="772D83E8" w:rsidR="0041785C" w:rsidRDefault="0041785C" w:rsidP="00104758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Utilizatorul are posibilitatea de a ne contacta in mod direct printr-un mesaj scurt sau prin informa</w:t>
      </w:r>
      <w:r w:rsidR="00195E1B">
        <w:rPr>
          <w:rFonts w:ascii="Arial" w:hAnsi="Arial" w:cs="Arial"/>
          <w:sz w:val="28"/>
          <w:szCs w:val="28"/>
        </w:rPr>
        <w:t>ț</w:t>
      </w:r>
      <w:r>
        <w:rPr>
          <w:rFonts w:ascii="Arial" w:hAnsi="Arial" w:cs="Arial"/>
          <w:sz w:val="28"/>
          <w:szCs w:val="28"/>
        </w:rPr>
        <w:t>iile de contact disponibile.</w:t>
      </w:r>
    </w:p>
    <w:p w14:paraId="695E411B" w14:textId="283FB22B" w:rsidR="0062402A" w:rsidRDefault="0062402A">
      <w:pPr>
        <w:rPr>
          <w:rFonts w:ascii="Arial" w:hAnsi="Arial" w:cs="Arial"/>
          <w:sz w:val="28"/>
          <w:szCs w:val="28"/>
        </w:rPr>
      </w:pPr>
      <w:r w:rsidRPr="0062402A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B7DFAC8" wp14:editId="55759865">
            <wp:extent cx="5939790" cy="3370580"/>
            <wp:effectExtent l="0" t="0" r="0" b="0"/>
            <wp:docPr id="1796592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929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5D0F" w14:textId="4C6DB453" w:rsidR="0041785C" w:rsidRDefault="004E7485" w:rsidP="0041785C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41785C">
        <w:rPr>
          <w:rFonts w:ascii="Arial" w:hAnsi="Arial" w:cs="Arial"/>
          <w:sz w:val="28"/>
          <w:szCs w:val="28"/>
        </w:rPr>
        <w:t>:</w:t>
      </w:r>
    </w:p>
    <w:p w14:paraId="0725892C" w14:textId="77777777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&lt;section class="col-xxl-4 col-lg-5 col-md-6 col-12 mb-md-0 mb-5"&gt;</w:t>
      </w:r>
    </w:p>
    <w:p w14:paraId="460C07D8" w14:textId="68BF64EA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&lt;div class="row m-0"&gt;</w:t>
      </w:r>
    </w:p>
    <w:p w14:paraId="5695BF69" w14:textId="4142474B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&lt;!-- Title --&gt;</w:t>
      </w:r>
    </w:p>
    <w:p w14:paraId="49DD0619" w14:textId="26B5F053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&lt;h1 class="display-1 ff-primary text-center"&gt;Get in touch&lt;/h1&gt;</w:t>
      </w:r>
    </w:p>
    <w:p w14:paraId="3F3FB696" w14:textId="2CD15F18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&lt;% if (messages.details) { %&gt;</w:t>
      </w:r>
    </w:p>
    <w:p w14:paraId="0A4C799A" w14:textId="7739E55F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&lt;div class="alert alert-success" role="alert"&gt;</w:t>
      </w:r>
    </w:p>
    <w:p w14:paraId="32E1CC02" w14:textId="03215C8F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&lt;%= messages.details %&gt;</w:t>
      </w:r>
    </w:p>
    <w:p w14:paraId="1B5C3202" w14:textId="31E894EB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&lt;/div&gt;</w:t>
      </w:r>
    </w:p>
    <w:p w14:paraId="3AF742EE" w14:textId="42A5D357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&lt;% } %&gt;</w:t>
      </w:r>
    </w:p>
    <w:p w14:paraId="3ACF73E3" w14:textId="6EA98486" w:rsidR="0041785C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&lt;!-- Form --&gt;</w:t>
      </w:r>
    </w:p>
    <w:p w14:paraId="7B00E91F" w14:textId="5FC2741B" w:rsidR="00562046" w:rsidRPr="00316DE3" w:rsidRDefault="0041785C" w:rsidP="008F58D3">
      <w:pPr>
        <w:spacing w:line="240" w:lineRule="auto"/>
        <w:jc w:val="both"/>
        <w:rPr>
          <w:rFonts w:ascii="Courier New" w:hAnsi="Courier New" w:cs="Courier New"/>
          <w:sz w:val="20"/>
          <w:szCs w:val="20"/>
        </w:rPr>
      </w:pPr>
      <w:r w:rsidRPr="00316DE3">
        <w:rPr>
          <w:rFonts w:ascii="Courier New" w:hAnsi="Courier New" w:cs="Courier New"/>
          <w:sz w:val="20"/>
          <w:szCs w:val="20"/>
        </w:rPr>
        <w:t>&lt;form class="col-12 px-0" method="post" action="/contact" id="contactForm" data-sb-form-api-token="API_TOKEN" &gt;</w:t>
      </w:r>
    </w:p>
    <w:p w14:paraId="70536115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71521D17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70AFF04C" w14:textId="77777777" w:rsidR="000B2836" w:rsidRDefault="000B2836">
      <w:pPr>
        <w:rPr>
          <w:rFonts w:ascii="Arial" w:hAnsi="Arial" w:cs="Arial"/>
          <w:sz w:val="28"/>
          <w:szCs w:val="28"/>
        </w:rPr>
      </w:pPr>
    </w:p>
    <w:p w14:paraId="5365D3C9" w14:textId="282A6227" w:rsidR="000B2836" w:rsidRDefault="00066257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lastRenderedPageBreak/>
        <w:t>Pagina de plasare comand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(Cart):</w:t>
      </w:r>
    </w:p>
    <w:p w14:paraId="01CDE325" w14:textId="589624D2" w:rsidR="00694B55" w:rsidRDefault="00694B55" w:rsidP="006B4C16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Plasarea comenzilor se va realiza prin formularul de plasare al comenzilor,</w:t>
      </w:r>
    </w:p>
    <w:p w14:paraId="60CBEA0C" w14:textId="5C2FB1A5" w:rsidR="00694B55" w:rsidRDefault="000B2836" w:rsidP="006B4C16">
      <w:pPr>
        <w:ind w:firstLine="708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Utilizatorul având opțiunea de a ridica comanda de la punctul de ridicare selectat</w:t>
      </w:r>
      <w:r w:rsidR="00553DC1">
        <w:rPr>
          <w:rFonts w:ascii="Arial" w:hAnsi="Arial" w:cs="Arial"/>
          <w:sz w:val="28"/>
          <w:szCs w:val="28"/>
        </w:rPr>
        <w:t>.</w:t>
      </w:r>
    </w:p>
    <w:p w14:paraId="6B55697F" w14:textId="28A27DEF" w:rsidR="00066257" w:rsidRDefault="00066257">
      <w:pPr>
        <w:rPr>
          <w:rFonts w:ascii="Arial" w:hAnsi="Arial" w:cs="Arial"/>
          <w:sz w:val="28"/>
          <w:szCs w:val="28"/>
        </w:rPr>
      </w:pPr>
      <w:r w:rsidRPr="00066257"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3C98882" wp14:editId="666B0534">
            <wp:extent cx="5939790" cy="3355340"/>
            <wp:effectExtent l="0" t="0" r="0" b="0"/>
            <wp:docPr id="20230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03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0A12" w14:textId="02E7FC4D" w:rsidR="000B2836" w:rsidRDefault="004E7485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Codul folosit:</w:t>
      </w:r>
      <w:r w:rsidR="000B2836">
        <w:rPr>
          <w:rFonts w:ascii="Arial" w:hAnsi="Arial" w:cs="Arial"/>
          <w:sz w:val="28"/>
          <w:szCs w:val="28"/>
        </w:rPr>
        <w:t>:</w:t>
      </w:r>
    </w:p>
    <w:p w14:paraId="47970C7A" w14:textId="77777777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&lt;% user.cart.products.forEach(product =&gt; {%&gt;</w:t>
      </w:r>
    </w:p>
    <w:p w14:paraId="08C672B3" w14:textId="7898DF1C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&lt;% if(product.product){ %&gt;</w:t>
      </w:r>
    </w:p>
    <w:p w14:paraId="402AF05B" w14:textId="1BB426FE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&lt;li class="list-group-item d-flex justify-content-between lh-sm"&gt;</w:t>
      </w:r>
    </w:p>
    <w:p w14:paraId="4A5396CB" w14:textId="69488E73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&lt;div&gt;</w:t>
      </w:r>
    </w:p>
    <w:p w14:paraId="03CCCB62" w14:textId="1F8DCA1D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&lt;h6 class="my-0"&gt;&lt;%=product.quantity + "x " + product.product.title %&gt;&lt;/h6&gt;</w:t>
      </w:r>
    </w:p>
    <w:p w14:paraId="62A315B6" w14:textId="1D8F8970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&lt;small class="text-body-secondary"&gt;&lt;%= product.product.author %&gt;&lt;/small&gt;</w:t>
      </w:r>
    </w:p>
    <w:p w14:paraId="2584E047" w14:textId="26984B6E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&lt;/div&gt;</w:t>
      </w:r>
    </w:p>
    <w:p w14:paraId="759CD29D" w14:textId="3B928836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&lt;i class="fa fa-close w3-large rmCart" data-value="&lt;%= product.product._id %&gt;"&gt;&lt;/i&gt;</w:t>
      </w:r>
    </w:p>
    <w:p w14:paraId="1C48D489" w14:textId="7F8063DE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&lt;/li&gt;</w:t>
      </w:r>
    </w:p>
    <w:p w14:paraId="310E5D38" w14:textId="7B843D32" w:rsidR="008B4D6B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&lt;% } %&gt;</w:t>
      </w:r>
    </w:p>
    <w:p w14:paraId="05D0217A" w14:textId="66729BE9" w:rsidR="0041785C" w:rsidRPr="008F58D3" w:rsidRDefault="008B4D6B" w:rsidP="008F58D3">
      <w:pPr>
        <w:spacing w:line="240" w:lineRule="auto"/>
        <w:rPr>
          <w:rFonts w:ascii="Courier New" w:hAnsi="Courier New" w:cs="Courier New"/>
          <w:sz w:val="20"/>
          <w:szCs w:val="20"/>
        </w:rPr>
      </w:pPr>
      <w:r w:rsidRPr="008F58D3">
        <w:rPr>
          <w:rFonts w:ascii="Courier New" w:hAnsi="Courier New" w:cs="Courier New"/>
          <w:sz w:val="20"/>
          <w:szCs w:val="20"/>
        </w:rPr>
        <w:t>&lt;% }) %&gt;</w:t>
      </w:r>
    </w:p>
    <w:p w14:paraId="55D41727" w14:textId="77777777" w:rsidR="0041785C" w:rsidRPr="0041785C" w:rsidRDefault="0041785C" w:rsidP="0041785C">
      <w:pPr>
        <w:spacing w:line="240" w:lineRule="auto"/>
        <w:rPr>
          <w:rFonts w:ascii="Courier New" w:hAnsi="Courier New" w:cs="Courier New"/>
          <w:sz w:val="28"/>
          <w:szCs w:val="28"/>
        </w:rPr>
      </w:pPr>
    </w:p>
    <w:p w14:paraId="7B3C2FE6" w14:textId="3E3BCB3A" w:rsidR="002F5313" w:rsidRDefault="00180F48" w:rsidP="002F5313">
      <w:pPr>
        <w:spacing w:after="0" w:line="360" w:lineRule="auto"/>
        <w:jc w:val="both"/>
        <w:rPr>
          <w:rFonts w:ascii="Arial" w:hAnsi="Arial" w:cs="Arial"/>
          <w:b/>
          <w:sz w:val="44"/>
          <w:szCs w:val="44"/>
        </w:rPr>
      </w:pPr>
      <w:r w:rsidRPr="00BC312A">
        <w:rPr>
          <w:rFonts w:ascii="Arial" w:hAnsi="Arial" w:cs="Arial"/>
          <w:b/>
          <w:sz w:val="44"/>
          <w:szCs w:val="44"/>
        </w:rPr>
        <w:lastRenderedPageBreak/>
        <w:t>Programe utilizate</w:t>
      </w:r>
    </w:p>
    <w:p w14:paraId="185C4355" w14:textId="77777777" w:rsidR="006B4C16" w:rsidRDefault="006B4C16" w:rsidP="00405BD0">
      <w:pPr>
        <w:spacing w:after="0" w:line="360" w:lineRule="auto"/>
        <w:jc w:val="both"/>
        <w:rPr>
          <w:rFonts w:ascii="Arial" w:hAnsi="Arial" w:cs="Arial"/>
          <w:color w:val="0A0A23"/>
          <w:sz w:val="28"/>
          <w:szCs w:val="28"/>
        </w:rPr>
      </w:pPr>
    </w:p>
    <w:p w14:paraId="22A494C6" w14:textId="72F7CE87" w:rsidR="0093050F" w:rsidRDefault="00A26014" w:rsidP="00405BD0">
      <w:pPr>
        <w:spacing w:after="0" w:line="360" w:lineRule="auto"/>
        <w:jc w:val="both"/>
        <w:rPr>
          <w:rFonts w:ascii="Arial" w:hAnsi="Arial" w:cs="Arial"/>
          <w:color w:val="0A0A23"/>
          <w:sz w:val="28"/>
          <w:szCs w:val="28"/>
        </w:rPr>
      </w:pPr>
      <w:r>
        <w:rPr>
          <w:rFonts w:ascii="Arial" w:hAnsi="Arial" w:cs="Arial"/>
          <w:color w:val="0A0A23"/>
          <w:sz w:val="28"/>
          <w:szCs w:val="28"/>
        </w:rPr>
        <w:t>Aspectul si c</w:t>
      </w:r>
      <w:r w:rsidR="002F5313">
        <w:rPr>
          <w:rFonts w:ascii="Arial" w:hAnsi="Arial" w:cs="Arial"/>
          <w:color w:val="0A0A23"/>
          <w:sz w:val="28"/>
          <w:szCs w:val="28"/>
        </w:rPr>
        <w:t>ompozi</w:t>
      </w:r>
      <w:r w:rsidR="00553DC1">
        <w:rPr>
          <w:rFonts w:ascii="Arial" w:hAnsi="Arial" w:cs="Arial"/>
          <w:color w:val="0A0A23"/>
          <w:sz w:val="28"/>
          <w:szCs w:val="28"/>
        </w:rPr>
        <w:t>ț</w:t>
      </w:r>
      <w:r w:rsidR="002F5313">
        <w:rPr>
          <w:rFonts w:ascii="Arial" w:hAnsi="Arial" w:cs="Arial"/>
          <w:color w:val="0A0A23"/>
          <w:sz w:val="28"/>
          <w:szCs w:val="28"/>
        </w:rPr>
        <w:t>ia pagini</w:t>
      </w:r>
      <w:r w:rsidR="007970BE">
        <w:rPr>
          <w:rFonts w:ascii="Arial" w:hAnsi="Arial" w:cs="Arial"/>
          <w:color w:val="0A0A23"/>
          <w:sz w:val="28"/>
          <w:szCs w:val="28"/>
        </w:rPr>
        <w:t>lor</w:t>
      </w:r>
      <w:r w:rsidR="0063767F">
        <w:rPr>
          <w:rFonts w:ascii="Arial" w:hAnsi="Arial" w:cs="Arial"/>
          <w:color w:val="0A0A23"/>
          <w:sz w:val="28"/>
          <w:szCs w:val="28"/>
        </w:rPr>
        <w:t>:</w:t>
      </w:r>
    </w:p>
    <w:p w14:paraId="49B6DE5E" w14:textId="4C32EAD9" w:rsidR="002F5313" w:rsidRDefault="0063767F" w:rsidP="00405BD0">
      <w:pPr>
        <w:spacing w:after="0" w:line="360" w:lineRule="auto"/>
        <w:jc w:val="both"/>
        <w:rPr>
          <w:rFonts w:ascii="Arial" w:hAnsi="Arial" w:cs="Arial"/>
          <w:color w:val="0A0A23"/>
        </w:rPr>
      </w:pPr>
      <w:r>
        <w:rPr>
          <w:rFonts w:ascii="Arial" w:hAnsi="Arial" w:cs="Arial"/>
          <w:bCs/>
          <w:sz w:val="28"/>
          <w:szCs w:val="28"/>
        </w:rPr>
        <w:t>E</w:t>
      </w:r>
      <w:r w:rsidR="002F5313">
        <w:rPr>
          <w:rFonts w:ascii="Arial" w:hAnsi="Arial" w:cs="Arial"/>
          <w:bCs/>
          <w:sz w:val="28"/>
          <w:szCs w:val="28"/>
        </w:rPr>
        <w:t>lemente</w:t>
      </w:r>
      <w:r w:rsidR="006835F8">
        <w:rPr>
          <w:rFonts w:ascii="Arial" w:hAnsi="Arial" w:cs="Arial"/>
          <w:bCs/>
          <w:sz w:val="28"/>
          <w:szCs w:val="28"/>
        </w:rPr>
        <w:t xml:space="preserve"> de compozi</w:t>
      </w:r>
      <w:r w:rsidR="00553DC1">
        <w:rPr>
          <w:rFonts w:ascii="Arial" w:hAnsi="Arial" w:cs="Arial"/>
          <w:bCs/>
          <w:sz w:val="28"/>
          <w:szCs w:val="28"/>
        </w:rPr>
        <w:t>ț</w:t>
      </w:r>
      <w:r w:rsidR="006835F8">
        <w:rPr>
          <w:rFonts w:ascii="Arial" w:hAnsi="Arial" w:cs="Arial"/>
          <w:bCs/>
          <w:sz w:val="28"/>
          <w:szCs w:val="28"/>
        </w:rPr>
        <w:t>ie</w:t>
      </w:r>
      <w:r w:rsidR="00DC3C29">
        <w:rPr>
          <w:rFonts w:ascii="Arial" w:hAnsi="Arial" w:cs="Arial"/>
          <w:bCs/>
          <w:sz w:val="28"/>
          <w:szCs w:val="28"/>
        </w:rPr>
        <w:t>:</w:t>
      </w:r>
      <w:r w:rsidR="002F5313">
        <w:rPr>
          <w:rFonts w:ascii="Arial" w:hAnsi="Arial" w:cs="Arial"/>
          <w:bCs/>
          <w:sz w:val="28"/>
          <w:szCs w:val="28"/>
        </w:rPr>
        <w:t xml:space="preserve"> </w:t>
      </w:r>
      <w:r w:rsidR="002F5313" w:rsidRPr="002F5313">
        <w:rPr>
          <w:rFonts w:ascii="Arial" w:hAnsi="Arial" w:cs="Arial"/>
          <w:bCs/>
          <w:sz w:val="28"/>
          <w:szCs w:val="28"/>
        </w:rPr>
        <w:t>-</w:t>
      </w:r>
      <w:r w:rsidR="009D31FE">
        <w:rPr>
          <w:rFonts w:ascii="Arial" w:hAnsi="Arial" w:cs="Arial"/>
          <w:bCs/>
          <w:sz w:val="28"/>
          <w:szCs w:val="28"/>
        </w:rPr>
        <w:t>&gt;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Hypertext Markup Language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 xml:space="preserve"> (HTML</w:t>
      </w:r>
      <w:r w:rsidR="002F5313">
        <w:rPr>
          <w:rFonts w:ascii="Arial" w:hAnsi="Arial" w:cs="Arial"/>
          <w:color w:val="0A0A23"/>
          <w:sz w:val="28"/>
          <w:szCs w:val="28"/>
        </w:rPr>
        <w:t xml:space="preserve"> 5</w:t>
      </w:r>
      <w:r w:rsidR="002F5313" w:rsidRPr="002F5313">
        <w:rPr>
          <w:rFonts w:ascii="Arial" w:hAnsi="Arial" w:cs="Arial"/>
          <w:color w:val="0A0A23"/>
          <w:sz w:val="28"/>
          <w:szCs w:val="28"/>
        </w:rPr>
        <w:t>)</w:t>
      </w:r>
    </w:p>
    <w:p w14:paraId="2EE3E524" w14:textId="77777777" w:rsidR="009C455C" w:rsidRDefault="0063767F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>Stiluri</w:t>
      </w:r>
      <w:r w:rsidR="006835F8">
        <w:rPr>
          <w:rFonts w:ascii="Arial" w:hAnsi="Arial" w:cs="Arial"/>
          <w:bCs/>
          <w:sz w:val="28"/>
          <w:szCs w:val="28"/>
        </w:rPr>
        <w:t xml:space="preserve"> si design</w:t>
      </w:r>
      <w:r w:rsidR="00DC3C29">
        <w:rPr>
          <w:rFonts w:ascii="Arial" w:hAnsi="Arial" w:cs="Arial"/>
          <w:bCs/>
          <w:sz w:val="28"/>
          <w:szCs w:val="28"/>
        </w:rPr>
        <w:t>:</w:t>
      </w:r>
      <w:r>
        <w:rPr>
          <w:rFonts w:ascii="Arial" w:hAnsi="Arial" w:cs="Arial"/>
          <w:bCs/>
          <w:sz w:val="28"/>
          <w:szCs w:val="28"/>
        </w:rPr>
        <w:t xml:space="preserve"> </w:t>
      </w:r>
    </w:p>
    <w:p w14:paraId="10507C01" w14:textId="05B8FDED" w:rsidR="002F5313" w:rsidRDefault="009C455C" w:rsidP="009C455C">
      <w:pPr>
        <w:spacing w:after="0" w:line="360" w:lineRule="auto"/>
        <w:ind w:left="708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  </w:t>
      </w:r>
      <w:r w:rsidR="0063767F">
        <w:rPr>
          <w:rFonts w:ascii="Arial" w:hAnsi="Arial" w:cs="Arial"/>
          <w:bCs/>
          <w:sz w:val="28"/>
          <w:szCs w:val="28"/>
        </w:rPr>
        <w:t>-</w:t>
      </w:r>
      <w:r w:rsidR="009D31FE">
        <w:rPr>
          <w:rFonts w:ascii="Arial" w:hAnsi="Arial" w:cs="Arial"/>
          <w:bCs/>
          <w:sz w:val="28"/>
          <w:szCs w:val="28"/>
        </w:rPr>
        <w:t>&gt;</w:t>
      </w:r>
      <w:r w:rsidR="0063767F">
        <w:rPr>
          <w:rFonts w:ascii="Arial" w:hAnsi="Arial" w:cs="Arial"/>
          <w:bCs/>
          <w:sz w:val="28"/>
          <w:szCs w:val="28"/>
        </w:rPr>
        <w:t xml:space="preserve"> </w:t>
      </w:r>
      <w:r w:rsidR="0063767F" w:rsidRPr="0063767F">
        <w:rPr>
          <w:rFonts w:ascii="Arial" w:hAnsi="Arial" w:cs="Arial"/>
          <w:bCs/>
          <w:sz w:val="28"/>
          <w:szCs w:val="28"/>
        </w:rPr>
        <w:t>Cascading Style Sheets (CSS)</w:t>
      </w:r>
      <w:bookmarkStart w:id="3" w:name="_GoBack"/>
      <w:bookmarkEnd w:id="3"/>
    </w:p>
    <w:p w14:paraId="714CF7A0" w14:textId="192C25EA" w:rsidR="00090BC3" w:rsidRDefault="00090BC3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 </w:t>
      </w:r>
      <w:r w:rsidR="00DC3C29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-&gt; </w:t>
      </w:r>
      <w:r w:rsidRPr="00B71E01">
        <w:rPr>
          <w:rFonts w:ascii="Arial" w:hAnsi="Arial" w:cs="Arial"/>
          <w:sz w:val="28"/>
          <w:szCs w:val="28"/>
        </w:rPr>
        <w:t>Bootstrap 5</w:t>
      </w:r>
      <w:r>
        <w:rPr>
          <w:rFonts w:ascii="Arial" w:hAnsi="Arial" w:cs="Arial"/>
          <w:sz w:val="28"/>
          <w:szCs w:val="28"/>
        </w:rPr>
        <w:t>.3</w:t>
      </w:r>
    </w:p>
    <w:p w14:paraId="4625C022" w14:textId="3A774532" w:rsidR="00D91BB1" w:rsidRDefault="00D91BB1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ab/>
        <w:t xml:space="preserve">  -</w:t>
      </w:r>
      <w:r>
        <w:rPr>
          <w:rFonts w:ascii="Arial" w:hAnsi="Arial" w:cs="Arial"/>
          <w:bCs/>
          <w:sz w:val="28"/>
          <w:szCs w:val="28"/>
          <w:lang w:val="en-US"/>
        </w:rPr>
        <w:t xml:space="preserve">&gt; </w:t>
      </w:r>
      <w:r w:rsidRPr="00D91BB1">
        <w:rPr>
          <w:rFonts w:ascii="Arial" w:hAnsi="Arial" w:cs="Arial"/>
          <w:bCs/>
          <w:sz w:val="28"/>
          <w:szCs w:val="28"/>
        </w:rPr>
        <w:t>Animate On Scroll Library</w:t>
      </w:r>
      <w:r w:rsidR="00015E86">
        <w:rPr>
          <w:rFonts w:ascii="Arial" w:hAnsi="Arial" w:cs="Arial"/>
          <w:bCs/>
          <w:sz w:val="28"/>
          <w:szCs w:val="28"/>
        </w:rPr>
        <w:t xml:space="preserve"> (AOS)</w:t>
      </w:r>
    </w:p>
    <w:p w14:paraId="46382D26" w14:textId="77777777" w:rsidR="00C57BE7" w:rsidRPr="002F5313" w:rsidRDefault="00C57BE7" w:rsidP="00405BD0">
      <w:pPr>
        <w:spacing w:after="0" w:line="360" w:lineRule="auto"/>
        <w:jc w:val="both"/>
        <w:rPr>
          <w:rFonts w:ascii="Arial" w:hAnsi="Arial" w:cs="Arial"/>
          <w:bCs/>
          <w:sz w:val="28"/>
          <w:szCs w:val="28"/>
        </w:rPr>
      </w:pPr>
    </w:p>
    <w:p w14:paraId="401B51D0" w14:textId="46FF4B30" w:rsidR="00C57BE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Scripturi</w:t>
      </w:r>
      <w:r w:rsidR="0093050F">
        <w:rPr>
          <w:rFonts w:ascii="Arial" w:hAnsi="Arial" w:cs="Arial"/>
          <w:sz w:val="28"/>
          <w:szCs w:val="28"/>
        </w:rPr>
        <w:t>, Logic</w:t>
      </w:r>
      <w:r w:rsidR="00B765DF">
        <w:rPr>
          <w:rFonts w:ascii="Arial" w:hAnsi="Arial" w:cs="Arial"/>
          <w:sz w:val="28"/>
          <w:szCs w:val="28"/>
        </w:rPr>
        <w:t>ă</w:t>
      </w:r>
      <w:r w:rsidR="0093050F">
        <w:rPr>
          <w:rFonts w:ascii="Arial" w:hAnsi="Arial" w:cs="Arial"/>
          <w:sz w:val="28"/>
          <w:szCs w:val="28"/>
        </w:rPr>
        <w:t>, Backend</w:t>
      </w:r>
      <w:r w:rsidR="00DC3C29">
        <w:rPr>
          <w:rFonts w:ascii="Arial" w:hAnsi="Arial" w:cs="Arial"/>
          <w:sz w:val="28"/>
          <w:szCs w:val="28"/>
        </w:rPr>
        <w:t>:</w:t>
      </w:r>
    </w:p>
    <w:p w14:paraId="289A3AD6" w14:textId="30A18941" w:rsidR="00B01247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9D31FE">
        <w:rPr>
          <w:rFonts w:ascii="Arial" w:hAnsi="Arial" w:cs="Arial"/>
          <w:sz w:val="28"/>
          <w:szCs w:val="28"/>
        </w:rPr>
        <w:t>&gt;</w:t>
      </w:r>
      <w:r>
        <w:rPr>
          <w:rFonts w:ascii="Arial" w:hAnsi="Arial" w:cs="Arial"/>
          <w:sz w:val="28"/>
          <w:szCs w:val="28"/>
        </w:rPr>
        <w:t xml:space="preserve"> JavaScript (JS)</w:t>
      </w:r>
    </w:p>
    <w:p w14:paraId="1DDF14E0" w14:textId="77777777" w:rsidR="00D114F8" w:rsidRDefault="00D114F8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</w:p>
    <w:p w14:paraId="0C2E8BAA" w14:textId="5CFE6FD4" w:rsidR="00805139" w:rsidRDefault="0063767F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Baz</w:t>
      </w:r>
      <w:r w:rsidR="00B765DF">
        <w:rPr>
          <w:rFonts w:ascii="Arial" w:hAnsi="Arial" w:cs="Arial"/>
          <w:sz w:val="28"/>
          <w:szCs w:val="28"/>
        </w:rPr>
        <w:t>ă</w:t>
      </w:r>
      <w:r>
        <w:rPr>
          <w:rFonts w:ascii="Arial" w:hAnsi="Arial" w:cs="Arial"/>
          <w:sz w:val="28"/>
          <w:szCs w:val="28"/>
        </w:rPr>
        <w:t xml:space="preserve"> de date:</w:t>
      </w:r>
    </w:p>
    <w:p w14:paraId="577862BF" w14:textId="372B1E1A" w:rsidR="0063767F" w:rsidRPr="00BC312A" w:rsidRDefault="00517C3D" w:rsidP="00405BD0">
      <w:pPr>
        <w:spacing w:after="0"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 w:rsidR="0063767F">
        <w:rPr>
          <w:rFonts w:ascii="Arial" w:hAnsi="Arial" w:cs="Arial"/>
          <w:sz w:val="28"/>
          <w:szCs w:val="28"/>
        </w:rPr>
        <w:t>MongoDB</w:t>
      </w:r>
    </w:p>
    <w:p w14:paraId="4B87D5C3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E6EB4A2" w14:textId="218D5574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Functionalitate de tip server:</w:t>
      </w:r>
    </w:p>
    <w:p w14:paraId="0A86736E" w14:textId="18CE1A5A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-&gt; Node.js</w:t>
      </w:r>
    </w:p>
    <w:p w14:paraId="75AF11EB" w14:textId="77777777" w:rsidR="001C0B5D" w:rsidRDefault="001C0B5D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B4CB6D7" w14:textId="77777777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Serviciu de hosting:</w:t>
      </w:r>
    </w:p>
    <w:p w14:paraId="7ACA7D00" w14:textId="2F2ED1D9" w:rsidR="00D114F8" w:rsidRDefault="00D114F8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080EA045" w14:textId="5DB26E7E" w:rsidR="00B1244A" w:rsidRDefault="00B1244A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73BFBC78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Editor de cod:</w:t>
      </w:r>
    </w:p>
    <w:p w14:paraId="1DAE355E" w14:textId="7777777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Visual Studio Code (VS Code)</w:t>
      </w:r>
    </w:p>
    <w:p w14:paraId="3F420EAC" w14:textId="22F5B6F7" w:rsidR="00181F23" w:rsidRDefault="00181F23" w:rsidP="00405BD0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bCs/>
          <w:sz w:val="28"/>
          <w:szCs w:val="28"/>
        </w:rPr>
        <w:t xml:space="preserve">-&gt; </w:t>
      </w:r>
      <w:r>
        <w:rPr>
          <w:rFonts w:ascii="Arial" w:hAnsi="Arial" w:cs="Arial"/>
          <w:sz w:val="28"/>
          <w:szCs w:val="28"/>
        </w:rPr>
        <w:t>Codesandbox</w:t>
      </w:r>
    </w:p>
    <w:p w14:paraId="10D5D834" w14:textId="6A877FA5" w:rsidR="00FD7C1E" w:rsidRPr="00FD7C1E" w:rsidRDefault="00B1244A" w:rsidP="00FD7C1E">
      <w:pPr>
        <w:pStyle w:val="Capitol"/>
        <w:rPr>
          <w:rFonts w:ascii="Arial" w:hAnsi="Arial" w:cs="Arial"/>
        </w:rPr>
      </w:pPr>
      <w:bookmarkStart w:id="4" w:name="_Toc158198883"/>
      <w:r w:rsidRPr="00BC312A">
        <w:rPr>
          <w:rFonts w:ascii="Arial" w:hAnsi="Arial" w:cs="Arial"/>
        </w:rPr>
        <w:lastRenderedPageBreak/>
        <w:t>Concluzii</w:t>
      </w:r>
      <w:bookmarkEnd w:id="4"/>
    </w:p>
    <w:p w14:paraId="1AB6EAEC" w14:textId="77777777" w:rsidR="00FD7C1E" w:rsidRPr="00FD7C1E" w:rsidRDefault="00FD7C1E" w:rsidP="00FD7C1E">
      <w:pPr>
        <w:rPr>
          <w:rFonts w:ascii="Arial" w:hAnsi="Arial" w:cs="Arial"/>
          <w:sz w:val="28"/>
          <w:szCs w:val="28"/>
        </w:rPr>
      </w:pPr>
    </w:p>
    <w:p w14:paraId="6BAC61A8" w14:textId="1F0ACE9F" w:rsidR="00AF1C26" w:rsidRDefault="00FD7C1E" w:rsidP="00AF1C26">
      <w:pPr>
        <w:spacing w:line="360" w:lineRule="auto"/>
        <w:ind w:firstLine="708"/>
        <w:jc w:val="both"/>
        <w:rPr>
          <w:rFonts w:ascii="Arial" w:hAnsi="Arial" w:cs="Arial"/>
          <w:sz w:val="28"/>
          <w:szCs w:val="28"/>
        </w:rPr>
      </w:pPr>
      <w:r w:rsidRPr="00FD7C1E">
        <w:rPr>
          <w:rFonts w:ascii="Arial" w:hAnsi="Arial" w:cs="Arial"/>
          <w:sz w:val="28"/>
          <w:szCs w:val="28"/>
        </w:rPr>
        <w:t>În concluzie, "Bibliofy" nu este doar o librărie online obișnuită, ci o destinație completă pentru pasionații de cărți. Cu o bază de date vastă și diversificată, coduri de bare unice pentru gestionarea eficientă a cărților, sedii fizice pentru interacțiunea directă și servicii personalizate, cum ar fi login-ul și conturile individuale, formularul de comandă simplu și clar și procesul ușurat de returnare, Bibliofy își propune să ofere o experiență completă și plăcută utilizatorilor săi. Prin aceste caracteristici și funcționalități, Bibliofy devine mai mult decât o simplă librărie online</w:t>
      </w:r>
      <w:r w:rsidR="00EA4633">
        <w:rPr>
          <w:rFonts w:ascii="Arial" w:hAnsi="Arial" w:cs="Arial"/>
          <w:sz w:val="28"/>
          <w:szCs w:val="28"/>
        </w:rPr>
        <w:t xml:space="preserve">, </w:t>
      </w:r>
      <w:r w:rsidRPr="00FD7C1E">
        <w:rPr>
          <w:rFonts w:ascii="Arial" w:hAnsi="Arial" w:cs="Arial"/>
          <w:sz w:val="28"/>
          <w:szCs w:val="28"/>
        </w:rPr>
        <w:t>devine un partener de încredere în căutarea și explorarea lumii cărților.</w:t>
      </w:r>
      <w:bookmarkStart w:id="5" w:name="_Toc158198884"/>
    </w:p>
    <w:p w14:paraId="36CF5D82" w14:textId="5A42F494" w:rsidR="00562046" w:rsidRDefault="00562046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55ADB126" w14:textId="0371E16A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42E1547B" w14:textId="5972DCA2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687068C" w14:textId="2512FE94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64BD45CF" w14:textId="4C2C126E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1CBE5F1" w14:textId="1641428B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60A288DD" w14:textId="5669733B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6767C52" w14:textId="2A8C201F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CB8FFEE" w14:textId="403F2FEB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531E17C5" w14:textId="6E437BE2" w:rsidR="003C1FCC" w:rsidRDefault="003C1FCC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2DF48177" w14:textId="77777777" w:rsidR="00E862B1" w:rsidRPr="00AF1C26" w:rsidRDefault="00E862B1" w:rsidP="00562046">
      <w:pPr>
        <w:spacing w:line="360" w:lineRule="auto"/>
        <w:jc w:val="both"/>
        <w:rPr>
          <w:rFonts w:ascii="Arial" w:hAnsi="Arial" w:cs="Arial"/>
          <w:sz w:val="28"/>
          <w:szCs w:val="28"/>
        </w:rPr>
      </w:pPr>
    </w:p>
    <w:p w14:paraId="62B89CDD" w14:textId="77777777" w:rsidR="00B1244A" w:rsidRPr="00BC312A" w:rsidRDefault="00B1244A" w:rsidP="00B1244A">
      <w:pPr>
        <w:pStyle w:val="Capitol"/>
        <w:rPr>
          <w:rFonts w:ascii="Arial" w:hAnsi="Arial" w:cs="Arial"/>
        </w:rPr>
      </w:pPr>
      <w:r w:rsidRPr="00BC312A">
        <w:rPr>
          <w:rFonts w:ascii="Arial" w:hAnsi="Arial" w:cs="Arial"/>
        </w:rPr>
        <w:lastRenderedPageBreak/>
        <w:t>Bibliografie</w:t>
      </w:r>
      <w:bookmarkEnd w:id="5"/>
    </w:p>
    <w:p w14:paraId="0364E6C1" w14:textId="77777777" w:rsidR="009F587F" w:rsidRPr="00BC312A" w:rsidRDefault="009F587F" w:rsidP="009F587F">
      <w:pPr>
        <w:rPr>
          <w:rFonts w:ascii="Arial" w:hAnsi="Arial" w:cs="Arial"/>
        </w:rPr>
      </w:pPr>
    </w:p>
    <w:p w14:paraId="2AE0480A" w14:textId="32F54AD2" w:rsidR="0069715E" w:rsidRDefault="001872F0" w:rsidP="009F587F">
      <w:pPr>
        <w:rPr>
          <w:rFonts w:ascii="Arial" w:hAnsi="Arial" w:cs="Arial"/>
          <w:sz w:val="28"/>
          <w:szCs w:val="28"/>
        </w:rPr>
      </w:pPr>
      <w:r w:rsidRPr="00BC312A">
        <w:rPr>
          <w:rFonts w:ascii="Arial" w:hAnsi="Arial" w:cs="Arial"/>
          <w:sz w:val="28"/>
          <w:szCs w:val="28"/>
        </w:rPr>
        <w:t>Sursele folosite</w:t>
      </w:r>
      <w:r w:rsidR="00BC3329" w:rsidRPr="00BC312A">
        <w:rPr>
          <w:rFonts w:ascii="Arial" w:hAnsi="Arial" w:cs="Arial"/>
          <w:sz w:val="28"/>
          <w:szCs w:val="28"/>
        </w:rPr>
        <w:t xml:space="preserve"> su</w:t>
      </w:r>
      <w:r w:rsidRPr="00BC312A">
        <w:rPr>
          <w:rFonts w:ascii="Arial" w:hAnsi="Arial" w:cs="Arial"/>
          <w:sz w:val="28"/>
          <w:szCs w:val="28"/>
        </w:rPr>
        <w:t>nt:</w:t>
      </w:r>
    </w:p>
    <w:p w14:paraId="074437E1" w14:textId="5AFABF02" w:rsidR="007D7B14" w:rsidRDefault="007D7B1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- Platforma </w:t>
      </w:r>
      <w:r w:rsidR="00030013">
        <w:rPr>
          <w:rFonts w:ascii="Arial" w:hAnsi="Arial" w:cs="Arial"/>
          <w:sz w:val="28"/>
          <w:szCs w:val="28"/>
        </w:rPr>
        <w:t>î</w:t>
      </w:r>
      <w:r>
        <w:rPr>
          <w:rFonts w:ascii="Arial" w:hAnsi="Arial" w:cs="Arial"/>
          <w:sz w:val="28"/>
          <w:szCs w:val="28"/>
        </w:rPr>
        <w:t>nv</w:t>
      </w:r>
      <w:r w:rsidR="00030013">
        <w:rPr>
          <w:rFonts w:ascii="Arial" w:hAnsi="Arial" w:cs="Arial"/>
          <w:sz w:val="28"/>
          <w:szCs w:val="28"/>
        </w:rPr>
        <w:t>ăța</w:t>
      </w:r>
      <w:r>
        <w:rPr>
          <w:rFonts w:ascii="Arial" w:hAnsi="Arial" w:cs="Arial"/>
          <w:sz w:val="28"/>
          <w:szCs w:val="28"/>
        </w:rPr>
        <w:t>re: w3schools.com</w:t>
      </w:r>
    </w:p>
    <w:p w14:paraId="7E041AA5" w14:textId="1E56EE99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</w:t>
      </w:r>
      <w:r w:rsidR="005F0668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Pentru i</w:t>
      </w:r>
      <w:r w:rsidR="004360E9">
        <w:rPr>
          <w:rFonts w:ascii="Arial" w:hAnsi="Arial" w:cs="Arial"/>
          <w:sz w:val="28"/>
          <w:szCs w:val="28"/>
        </w:rPr>
        <w:t>magini:</w:t>
      </w:r>
    </w:p>
    <w:p w14:paraId="080C27B2" w14:textId="755C571F" w:rsidR="007D7B14" w:rsidRDefault="007D7B1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D7B14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w3schools.com</w:t>
      </w:r>
    </w:p>
    <w:p w14:paraId="1835E6C1" w14:textId="1A15B9EB" w:rsidR="00DA4144" w:rsidRDefault="00DA414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9011CE">
        <w:rPr>
          <w:rFonts w:ascii="Arial" w:hAnsi="Arial" w:cs="Arial"/>
          <w:sz w:val="28"/>
          <w:szCs w:val="28"/>
        </w:rPr>
        <w:t>images.duckduckgo.com</w:t>
      </w:r>
    </w:p>
    <w:p w14:paraId="58E0685F" w14:textId="4783E0DD" w:rsidR="004360E9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  <w:r w:rsidR="00911C00">
        <w:rPr>
          <w:rFonts w:ascii="Arial" w:hAnsi="Arial" w:cs="Arial"/>
          <w:sz w:val="28"/>
          <w:szCs w:val="28"/>
        </w:rPr>
        <w:t xml:space="preserve">-&gt; </w:t>
      </w:r>
      <w:r w:rsidR="004360E9" w:rsidRPr="004360E9">
        <w:rPr>
          <w:rFonts w:ascii="Arial" w:hAnsi="Arial" w:cs="Arial"/>
          <w:sz w:val="28"/>
          <w:szCs w:val="28"/>
        </w:rPr>
        <w:t>pngtree.com</w:t>
      </w:r>
    </w:p>
    <w:p w14:paraId="6E3AEF6B" w14:textId="1C2C6E98" w:rsidR="007B3D84" w:rsidRDefault="007B3D84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7B3D84">
        <w:rPr>
          <w:rFonts w:ascii="Arial" w:hAnsi="Arial" w:cs="Arial"/>
          <w:sz w:val="28"/>
          <w:szCs w:val="28"/>
        </w:rPr>
        <w:t xml:space="preserve"> freepik.com</w:t>
      </w:r>
    </w:p>
    <w:p w14:paraId="637C63B8" w14:textId="3AFE6954" w:rsidR="009A0137" w:rsidRDefault="009A0137" w:rsidP="009F587F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>-&gt;</w:t>
      </w:r>
      <w:r w:rsidRPr="009A0137">
        <w:rPr>
          <w:rFonts w:ascii="Arial" w:hAnsi="Arial" w:cs="Arial"/>
          <w:sz w:val="28"/>
          <w:szCs w:val="28"/>
        </w:rPr>
        <w:t xml:space="preserve"> designbundles.net</w:t>
      </w:r>
    </w:p>
    <w:p w14:paraId="110C68F3" w14:textId="1112F1B3" w:rsidR="0046001E" w:rsidRDefault="0046001E" w:rsidP="0046001E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- Pentru efecte speciale:</w:t>
      </w:r>
    </w:p>
    <w:p w14:paraId="0126BFBC" w14:textId="509F5BA5" w:rsidR="00851B70" w:rsidRPr="00DA0414" w:rsidRDefault="0046001E" w:rsidP="00DA0414">
      <w:pPr>
        <w:rPr>
          <w:rFonts w:ascii="Arial" w:hAnsi="Arial" w:cs="Arial"/>
          <w:bCs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  <w:t xml:space="preserve">-&gt; </w:t>
      </w:r>
      <w:r w:rsidR="007A2842" w:rsidRPr="007A2842">
        <w:rPr>
          <w:rFonts w:ascii="Arial" w:hAnsi="Arial" w:cs="Arial"/>
          <w:sz w:val="28"/>
          <w:szCs w:val="28"/>
        </w:rPr>
        <w:t>michalsnik.github.io/aos</w:t>
      </w:r>
    </w:p>
    <w:sectPr w:rsidR="00851B70" w:rsidRPr="00DA0414" w:rsidSect="00E414E5">
      <w:footerReference w:type="default" r:id="rId19"/>
      <w:pgSz w:w="11906" w:h="16838" w:code="9"/>
      <w:pgMar w:top="1134" w:right="1134" w:bottom="1134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D5AB4B" w14:textId="77777777" w:rsidR="00BB2F2F" w:rsidRDefault="00BB2F2F" w:rsidP="00207116">
      <w:pPr>
        <w:spacing w:after="0" w:line="240" w:lineRule="auto"/>
      </w:pPr>
      <w:r>
        <w:separator/>
      </w:r>
    </w:p>
  </w:endnote>
  <w:endnote w:type="continuationSeparator" w:id="0">
    <w:p w14:paraId="092D82D7" w14:textId="77777777" w:rsidR="00BB2F2F" w:rsidRDefault="00BB2F2F" w:rsidP="00207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mic Sans MS">
    <w:panose1 w:val="030F0702030302020204"/>
    <w:charset w:val="EE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7B38BE" w14:textId="77777777" w:rsidR="00207116" w:rsidRDefault="00207116">
    <w:pPr>
      <w:pStyle w:val="Subsol"/>
      <w:jc w:val="center"/>
    </w:pPr>
  </w:p>
  <w:p w14:paraId="4B3C8134" w14:textId="77777777" w:rsidR="00207116" w:rsidRDefault="00207116">
    <w:pPr>
      <w:pStyle w:val="Subsol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642530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D90E22E" w14:textId="77777777" w:rsidR="00207116" w:rsidRDefault="00207116">
        <w:pPr>
          <w:pStyle w:val="Subsol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664B5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A420941" w14:textId="77777777" w:rsidR="00207116" w:rsidRDefault="00207116">
    <w:pPr>
      <w:pStyle w:val="Subsol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935DB4" w14:textId="77777777" w:rsidR="00BB2F2F" w:rsidRDefault="00BB2F2F" w:rsidP="00207116">
      <w:pPr>
        <w:spacing w:after="0" w:line="240" w:lineRule="auto"/>
      </w:pPr>
      <w:r>
        <w:separator/>
      </w:r>
    </w:p>
  </w:footnote>
  <w:footnote w:type="continuationSeparator" w:id="0">
    <w:p w14:paraId="30D1CE62" w14:textId="77777777" w:rsidR="00BB2F2F" w:rsidRDefault="00BB2F2F" w:rsidP="0020711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F9176A"/>
    <w:multiLevelType w:val="hybridMultilevel"/>
    <w:tmpl w:val="B0DC8316"/>
    <w:lvl w:ilvl="0" w:tplc="AD72968A">
      <w:numFmt w:val="bullet"/>
      <w:lvlText w:val="-"/>
      <w:lvlJc w:val="left"/>
      <w:pPr>
        <w:ind w:left="1065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" w15:restartNumberingAfterBreak="0">
    <w:nsid w:val="0B143857"/>
    <w:multiLevelType w:val="hybridMultilevel"/>
    <w:tmpl w:val="7A9419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D32456"/>
    <w:multiLevelType w:val="hybridMultilevel"/>
    <w:tmpl w:val="A08C9854"/>
    <w:lvl w:ilvl="0" w:tplc="8418F02E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431CDC"/>
    <w:multiLevelType w:val="hybridMultilevel"/>
    <w:tmpl w:val="72243D2A"/>
    <w:lvl w:ilvl="0" w:tplc="7DA0EB82">
      <w:numFmt w:val="bullet"/>
      <w:lvlText w:val="-"/>
      <w:lvlJc w:val="left"/>
      <w:pPr>
        <w:ind w:left="1458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8" w:hanging="360"/>
      </w:pPr>
      <w:rPr>
        <w:rFonts w:ascii="Wingdings" w:hAnsi="Wingdings" w:hint="default"/>
      </w:rPr>
    </w:lvl>
  </w:abstractNum>
  <w:abstractNum w:abstractNumId="4" w15:restartNumberingAfterBreak="0">
    <w:nsid w:val="4DFE3EBA"/>
    <w:multiLevelType w:val="hybridMultilevel"/>
    <w:tmpl w:val="668A2B6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0407A"/>
    <w:rsid w:val="000133B5"/>
    <w:rsid w:val="00015E86"/>
    <w:rsid w:val="00030013"/>
    <w:rsid w:val="00040394"/>
    <w:rsid w:val="00066257"/>
    <w:rsid w:val="00090BC3"/>
    <w:rsid w:val="000B2836"/>
    <w:rsid w:val="000D03D4"/>
    <w:rsid w:val="000E3FE0"/>
    <w:rsid w:val="000F69B6"/>
    <w:rsid w:val="00104758"/>
    <w:rsid w:val="00123382"/>
    <w:rsid w:val="00145F25"/>
    <w:rsid w:val="00164DC8"/>
    <w:rsid w:val="00165E3B"/>
    <w:rsid w:val="00180F48"/>
    <w:rsid w:val="00181F23"/>
    <w:rsid w:val="001872F0"/>
    <w:rsid w:val="00195E1B"/>
    <w:rsid w:val="001A0758"/>
    <w:rsid w:val="001C0B5D"/>
    <w:rsid w:val="001D6EFD"/>
    <w:rsid w:val="00203BE9"/>
    <w:rsid w:val="00207116"/>
    <w:rsid w:val="00273679"/>
    <w:rsid w:val="0027755E"/>
    <w:rsid w:val="00287B90"/>
    <w:rsid w:val="002B76AC"/>
    <w:rsid w:val="002C0BC3"/>
    <w:rsid w:val="002C7774"/>
    <w:rsid w:val="002D1E4C"/>
    <w:rsid w:val="002F5313"/>
    <w:rsid w:val="00316DE3"/>
    <w:rsid w:val="00341219"/>
    <w:rsid w:val="0035093E"/>
    <w:rsid w:val="003754E4"/>
    <w:rsid w:val="003911F8"/>
    <w:rsid w:val="003C1FCC"/>
    <w:rsid w:val="003D29FC"/>
    <w:rsid w:val="00405BD0"/>
    <w:rsid w:val="0041785C"/>
    <w:rsid w:val="00433A6B"/>
    <w:rsid w:val="004360E9"/>
    <w:rsid w:val="004409F8"/>
    <w:rsid w:val="0046001E"/>
    <w:rsid w:val="004D2336"/>
    <w:rsid w:val="004D3584"/>
    <w:rsid w:val="004E7485"/>
    <w:rsid w:val="00504C23"/>
    <w:rsid w:val="00513D42"/>
    <w:rsid w:val="00514E7C"/>
    <w:rsid w:val="00517C3D"/>
    <w:rsid w:val="0052209D"/>
    <w:rsid w:val="00523E4B"/>
    <w:rsid w:val="005317DD"/>
    <w:rsid w:val="005350D1"/>
    <w:rsid w:val="00553DC1"/>
    <w:rsid w:val="00555D3D"/>
    <w:rsid w:val="00562046"/>
    <w:rsid w:val="00565082"/>
    <w:rsid w:val="005B4B17"/>
    <w:rsid w:val="005E468A"/>
    <w:rsid w:val="005E7B5B"/>
    <w:rsid w:val="005F0668"/>
    <w:rsid w:val="005F1A90"/>
    <w:rsid w:val="005F6CD0"/>
    <w:rsid w:val="0062402A"/>
    <w:rsid w:val="00633A91"/>
    <w:rsid w:val="0063767F"/>
    <w:rsid w:val="006835F8"/>
    <w:rsid w:val="00691A98"/>
    <w:rsid w:val="00694B55"/>
    <w:rsid w:val="0069715E"/>
    <w:rsid w:val="006B4C16"/>
    <w:rsid w:val="006C18A3"/>
    <w:rsid w:val="006D3F8C"/>
    <w:rsid w:val="00752FBC"/>
    <w:rsid w:val="00764B0C"/>
    <w:rsid w:val="00770F4D"/>
    <w:rsid w:val="007966C3"/>
    <w:rsid w:val="007970BE"/>
    <w:rsid w:val="007A2842"/>
    <w:rsid w:val="007A2A6E"/>
    <w:rsid w:val="007B3D84"/>
    <w:rsid w:val="007B5764"/>
    <w:rsid w:val="007D7B14"/>
    <w:rsid w:val="00805139"/>
    <w:rsid w:val="0080581E"/>
    <w:rsid w:val="00816088"/>
    <w:rsid w:val="00825ACD"/>
    <w:rsid w:val="00847BAB"/>
    <w:rsid w:val="00851B70"/>
    <w:rsid w:val="008664B5"/>
    <w:rsid w:val="008A43D2"/>
    <w:rsid w:val="008B08E8"/>
    <w:rsid w:val="008B49F5"/>
    <w:rsid w:val="008B4D6B"/>
    <w:rsid w:val="008F0DEA"/>
    <w:rsid w:val="008F37C1"/>
    <w:rsid w:val="008F58D3"/>
    <w:rsid w:val="009011CE"/>
    <w:rsid w:val="009062A4"/>
    <w:rsid w:val="00911C00"/>
    <w:rsid w:val="009148F1"/>
    <w:rsid w:val="00916F4D"/>
    <w:rsid w:val="009267CE"/>
    <w:rsid w:val="0093050F"/>
    <w:rsid w:val="00932BC9"/>
    <w:rsid w:val="00952CC2"/>
    <w:rsid w:val="00980B85"/>
    <w:rsid w:val="009944A6"/>
    <w:rsid w:val="009A0137"/>
    <w:rsid w:val="009A2255"/>
    <w:rsid w:val="009C455C"/>
    <w:rsid w:val="009D31FE"/>
    <w:rsid w:val="009F587F"/>
    <w:rsid w:val="00A17759"/>
    <w:rsid w:val="00A21060"/>
    <w:rsid w:val="00A26014"/>
    <w:rsid w:val="00A46171"/>
    <w:rsid w:val="00A840DE"/>
    <w:rsid w:val="00A91B2C"/>
    <w:rsid w:val="00AD7A8E"/>
    <w:rsid w:val="00AF1C26"/>
    <w:rsid w:val="00B008B9"/>
    <w:rsid w:val="00B01247"/>
    <w:rsid w:val="00B0407A"/>
    <w:rsid w:val="00B1244A"/>
    <w:rsid w:val="00B17B5B"/>
    <w:rsid w:val="00B71E01"/>
    <w:rsid w:val="00B765DF"/>
    <w:rsid w:val="00B93801"/>
    <w:rsid w:val="00BB2F2F"/>
    <w:rsid w:val="00BB6609"/>
    <w:rsid w:val="00BC312A"/>
    <w:rsid w:val="00BC3329"/>
    <w:rsid w:val="00C07F25"/>
    <w:rsid w:val="00C24FBB"/>
    <w:rsid w:val="00C344E3"/>
    <w:rsid w:val="00C57BE7"/>
    <w:rsid w:val="00C77E03"/>
    <w:rsid w:val="00CA0872"/>
    <w:rsid w:val="00CA1E0E"/>
    <w:rsid w:val="00CA4904"/>
    <w:rsid w:val="00CB4C68"/>
    <w:rsid w:val="00CF11FB"/>
    <w:rsid w:val="00D114F8"/>
    <w:rsid w:val="00D448EF"/>
    <w:rsid w:val="00D70877"/>
    <w:rsid w:val="00D72A66"/>
    <w:rsid w:val="00D91BB1"/>
    <w:rsid w:val="00D950A4"/>
    <w:rsid w:val="00DA0414"/>
    <w:rsid w:val="00DA4144"/>
    <w:rsid w:val="00DC3C29"/>
    <w:rsid w:val="00DD22BA"/>
    <w:rsid w:val="00DD33B2"/>
    <w:rsid w:val="00E14800"/>
    <w:rsid w:val="00E20248"/>
    <w:rsid w:val="00E35241"/>
    <w:rsid w:val="00E40461"/>
    <w:rsid w:val="00E414E5"/>
    <w:rsid w:val="00E62C1B"/>
    <w:rsid w:val="00E862B1"/>
    <w:rsid w:val="00EA4633"/>
    <w:rsid w:val="00EB43BB"/>
    <w:rsid w:val="00EF40C1"/>
    <w:rsid w:val="00F25172"/>
    <w:rsid w:val="00F30E94"/>
    <w:rsid w:val="00F414E7"/>
    <w:rsid w:val="00F65CBE"/>
    <w:rsid w:val="00FA47C1"/>
    <w:rsid w:val="00FD7C1E"/>
    <w:rsid w:val="00FF49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05FADD"/>
  <w15:docId w15:val="{B2A2D997-F404-4EA2-B0FF-FD9B583FB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o-R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F49BA"/>
  </w:style>
  <w:style w:type="paragraph" w:styleId="Titlu1">
    <w:name w:val="heading 1"/>
    <w:basedOn w:val="Normal"/>
    <w:next w:val="Normal"/>
    <w:link w:val="Titlu1Caracter"/>
    <w:uiPriority w:val="9"/>
    <w:qFormat/>
    <w:rsid w:val="00B1244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u2">
    <w:name w:val="heading 2"/>
    <w:basedOn w:val="Normal"/>
    <w:next w:val="Normal"/>
    <w:link w:val="Titlu2Caracter"/>
    <w:uiPriority w:val="9"/>
    <w:semiHidden/>
    <w:unhideWhenUsed/>
    <w:qFormat/>
    <w:rsid w:val="00D91B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customStyle="1" w:styleId="Capitol">
    <w:name w:val="Capitol"/>
    <w:basedOn w:val="Titlu1"/>
    <w:qFormat/>
    <w:rsid w:val="00B1244A"/>
    <w:rPr>
      <w:rFonts w:ascii="Times New Roman" w:hAnsi="Times New Roman" w:cs="Times New Roman"/>
      <w:color w:val="auto"/>
      <w:sz w:val="44"/>
      <w:szCs w:val="44"/>
    </w:rPr>
  </w:style>
  <w:style w:type="paragraph" w:styleId="Titlucuprins">
    <w:name w:val="TOC Heading"/>
    <w:basedOn w:val="Titlu1"/>
    <w:next w:val="Normal"/>
    <w:uiPriority w:val="39"/>
    <w:unhideWhenUsed/>
    <w:qFormat/>
    <w:rsid w:val="00B1244A"/>
    <w:pPr>
      <w:outlineLvl w:val="9"/>
    </w:pPr>
    <w:rPr>
      <w:lang w:val="en-US"/>
    </w:rPr>
  </w:style>
  <w:style w:type="character" w:customStyle="1" w:styleId="Titlu1Caracter">
    <w:name w:val="Titlu 1 Caracter"/>
    <w:basedOn w:val="Fontdeparagrafimplicit"/>
    <w:link w:val="Titlu1"/>
    <w:uiPriority w:val="9"/>
    <w:rsid w:val="00B1244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uprins1">
    <w:name w:val="toc 1"/>
    <w:basedOn w:val="Normal"/>
    <w:next w:val="Normal"/>
    <w:autoRedefine/>
    <w:uiPriority w:val="39"/>
    <w:unhideWhenUsed/>
    <w:rsid w:val="00B1244A"/>
    <w:pPr>
      <w:spacing w:after="100"/>
    </w:pPr>
  </w:style>
  <w:style w:type="character" w:styleId="Hyperlink">
    <w:name w:val="Hyperlink"/>
    <w:basedOn w:val="Fontdeparagrafimplicit"/>
    <w:uiPriority w:val="99"/>
    <w:unhideWhenUsed/>
    <w:rsid w:val="00B1244A"/>
    <w:rPr>
      <w:color w:val="0000FF" w:themeColor="hyperlink"/>
      <w:u w:val="single"/>
    </w:rPr>
  </w:style>
  <w:style w:type="paragraph" w:styleId="TextnBalon">
    <w:name w:val="Balloon Text"/>
    <w:basedOn w:val="Normal"/>
    <w:link w:val="TextnBalonCaracter"/>
    <w:uiPriority w:val="99"/>
    <w:semiHidden/>
    <w:unhideWhenUsed/>
    <w:rsid w:val="00B1244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B1244A"/>
    <w:rPr>
      <w:rFonts w:ascii="Tahoma" w:hAnsi="Tahoma" w:cs="Tahoma"/>
      <w:sz w:val="16"/>
      <w:szCs w:val="16"/>
    </w:rPr>
  </w:style>
  <w:style w:type="paragraph" w:styleId="Antet">
    <w:name w:val="header"/>
    <w:basedOn w:val="Normal"/>
    <w:link w:val="Antet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ntetCaracter">
    <w:name w:val="Antet Caracter"/>
    <w:basedOn w:val="Fontdeparagrafimplicit"/>
    <w:link w:val="Antet"/>
    <w:uiPriority w:val="99"/>
    <w:rsid w:val="00207116"/>
  </w:style>
  <w:style w:type="paragraph" w:styleId="Subsol">
    <w:name w:val="footer"/>
    <w:basedOn w:val="Normal"/>
    <w:link w:val="SubsolCaracter"/>
    <w:uiPriority w:val="99"/>
    <w:unhideWhenUsed/>
    <w:rsid w:val="00207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ubsolCaracter">
    <w:name w:val="Subsol Caracter"/>
    <w:basedOn w:val="Fontdeparagrafimplicit"/>
    <w:link w:val="Subsol"/>
    <w:uiPriority w:val="99"/>
    <w:rsid w:val="00207116"/>
  </w:style>
  <w:style w:type="paragraph" w:styleId="Listparagraf">
    <w:name w:val="List Paragraph"/>
    <w:basedOn w:val="Normal"/>
    <w:uiPriority w:val="34"/>
    <w:qFormat/>
    <w:rsid w:val="00180F48"/>
    <w:pPr>
      <w:ind w:left="720"/>
      <w:contextualSpacing/>
    </w:pPr>
  </w:style>
  <w:style w:type="character" w:customStyle="1" w:styleId="Titlu2Caracter">
    <w:name w:val="Titlu 2 Caracter"/>
    <w:basedOn w:val="Fontdeparagrafimplicit"/>
    <w:link w:val="Titlu2"/>
    <w:uiPriority w:val="9"/>
    <w:semiHidden/>
    <w:rsid w:val="00D91BB1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225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numbering" Target="numbering.xml"/><Relationship Id="rId21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levi1.STATIA3A\AppData\Local\Chemistry%20Add-in%20for%20Word\Chemistry%20Gallery\Chem4Word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ntrolsStorage xmlns="urn:schemas-microsoft-com.VSTO2008Demos.ControlsStorage">
  <Controls>AAEAAAD/////AQAAAAAAAAAMAgAAAEVDaGVtNFdvcmQuQ29yZSwgVmVyc2lvbj0xLjAuMC4wLCBDdWx0dXJlPW5ldXRyYWwsIFB1YmxpY0tleVRva2VuPW51bGwHAQAAAAABAAAAAAAAAAQgQ2hlbTRXb3JkLkNvcmUuQ29udHJvbFByb3BlcnRpZXMCAAAACw==</Controls>
</ControlsStorage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6B9CA17-1749-4FB3-A4A1-4494DBED2691}">
  <ds:schemaRefs>
    <ds:schemaRef ds:uri="urn:schemas-microsoft-com.VSTO2008Demos.ControlsStorage"/>
  </ds:schemaRefs>
</ds:datastoreItem>
</file>

<file path=customXml/itemProps2.xml><?xml version="1.0" encoding="utf-8"?>
<ds:datastoreItem xmlns:ds="http://schemas.openxmlformats.org/officeDocument/2006/customXml" ds:itemID="{049255CE-58B7-4305-B606-6EF6275B4D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Chem4Word</Template>
  <TotalTime>375</TotalTime>
  <Pages>15</Pages>
  <Words>1371</Words>
  <Characters>7954</Characters>
  <Application>Microsoft Office Word</Application>
  <DocSecurity>0</DocSecurity>
  <Lines>66</Lines>
  <Paragraphs>18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Virginia</dc:creator>
  <cp:lastModifiedBy>elevi</cp:lastModifiedBy>
  <cp:revision>140</cp:revision>
  <dcterms:created xsi:type="dcterms:W3CDTF">2012-04-19T16:18:00Z</dcterms:created>
  <dcterms:modified xsi:type="dcterms:W3CDTF">2024-04-03T08:31:00Z</dcterms:modified>
</cp:coreProperties>
</file>