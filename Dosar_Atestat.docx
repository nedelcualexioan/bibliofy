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AF97A" w14:textId="6DD91CF7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proofErr w:type="spellStart"/>
      <w:r w:rsidRPr="00BC312A">
        <w:rPr>
          <w:rFonts w:ascii="Arial" w:hAnsi="Arial" w:cs="Arial"/>
          <w:sz w:val="36"/>
          <w:szCs w:val="36"/>
          <w:lang w:val="en-US"/>
        </w:rPr>
        <w:t>Colegiul</w:t>
      </w:r>
      <w:proofErr w:type="spellEnd"/>
      <w:r w:rsidRPr="00BC312A">
        <w:rPr>
          <w:rFonts w:ascii="Arial" w:hAnsi="Arial" w:cs="Arial"/>
          <w:sz w:val="36"/>
          <w:szCs w:val="36"/>
          <w:lang w:val="en-US"/>
        </w:rPr>
        <w:t xml:space="preserve"> </w:t>
      </w:r>
      <w:proofErr w:type="spellStart"/>
      <w:r w:rsidR="005F6CD0" w:rsidRPr="00BC312A">
        <w:rPr>
          <w:rFonts w:ascii="Arial" w:hAnsi="Arial" w:cs="Arial"/>
          <w:sz w:val="36"/>
          <w:szCs w:val="36"/>
          <w:lang w:val="en-US"/>
        </w:rPr>
        <w:t>Tehnic</w:t>
      </w:r>
      <w:proofErr w:type="spellEnd"/>
      <w:r w:rsidR="005F6CD0" w:rsidRPr="00BC312A">
        <w:rPr>
          <w:rFonts w:ascii="Arial" w:hAnsi="Arial" w:cs="Arial"/>
          <w:sz w:val="36"/>
          <w:szCs w:val="36"/>
          <w:lang w:val="en-US"/>
        </w:rPr>
        <w:t xml:space="preserve">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 xml:space="preserve">An </w:t>
      </w:r>
      <w:proofErr w:type="spellStart"/>
      <w:r w:rsidRPr="00BC312A">
        <w:rPr>
          <w:rFonts w:ascii="Arial" w:hAnsi="Arial" w:cs="Arial"/>
          <w:sz w:val="36"/>
          <w:szCs w:val="36"/>
        </w:rPr>
        <w:t>şcolar</w:t>
      </w:r>
      <w:proofErr w:type="spellEnd"/>
      <w:r w:rsidRPr="00BC312A">
        <w:rPr>
          <w:rFonts w:ascii="Arial" w:hAnsi="Arial" w:cs="Arial"/>
          <w:sz w:val="36"/>
          <w:szCs w:val="36"/>
        </w:rPr>
        <w:t xml:space="preserve">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14:paraId="789ECDAD" w14:textId="77777777" w:rsidR="00B1244A" w:rsidRPr="00BC312A" w:rsidRDefault="00B1244A" w:rsidP="00851B70">
          <w:pPr>
            <w:pStyle w:val="Titlucuprins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0133B5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0133B5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Prezentare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0133B5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0133B5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0" w:name="_Toc158198880"/>
      <w:r>
        <w:rPr>
          <w:rFonts w:ascii="Arial" w:hAnsi="Arial" w:cs="Arial"/>
        </w:rPr>
        <w:lastRenderedPageBreak/>
        <w:t>Scenariu proiect</w:t>
      </w:r>
      <w:bookmarkEnd w:id="0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6B4949C8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 xml:space="preserve">"Bibliofy" este o librărie online care oferă acces la o gamă largă de cărți și servicii pentru utilizatori. Iată câteva caracteristici și funcționalități ale acestei </w:t>
      </w:r>
      <w:r w:rsidR="009148F1">
        <w:rPr>
          <w:rFonts w:ascii="Arial" w:eastAsia="Comic Sans MS" w:hAnsi="Arial" w:cs="Arial"/>
          <w:sz w:val="28"/>
          <w:szCs w:val="28"/>
        </w:rPr>
        <w:t>librării</w:t>
      </w:r>
      <w:r w:rsidRPr="007966C3">
        <w:rPr>
          <w:rFonts w:ascii="Arial" w:eastAsia="Comic Sans MS" w:hAnsi="Arial" w:cs="Arial"/>
          <w:sz w:val="28"/>
          <w:szCs w:val="28"/>
        </w:rPr>
        <w:t>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77777777" w:rsidR="007966C3" w:rsidRDefault="00DA4144" w:rsidP="00B1244A">
      <w:pPr>
        <w:pStyle w:val="Capitol"/>
        <w:rPr>
          <w:rFonts w:ascii="Arial" w:hAnsi="Arial" w:cs="Arial"/>
        </w:rPr>
      </w:pPr>
      <w:bookmarkStart w:id="1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44650FDE">
            <wp:simplePos x="0" y="0"/>
            <wp:positionH relativeFrom="column">
              <wp:posOffset>395605</wp:posOffset>
            </wp:positionH>
            <wp:positionV relativeFrom="paragraph">
              <wp:posOffset>760730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2" w:name="_Toc158198882"/>
      <w:bookmarkEnd w:id="1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2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5A411B56" w:rsidR="00A17759" w:rsidRDefault="00A17759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</w:t>
      </w:r>
      <w:r w:rsidR="00916F4D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(Home):</w:t>
      </w:r>
    </w:p>
    <w:p w14:paraId="3BEAB768" w14:textId="7D9238BA" w:rsidR="000D03D4" w:rsidRDefault="00A21060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0D03D4">
        <w:rPr>
          <w:rFonts w:ascii="Arial" w:hAnsi="Arial" w:cs="Arial"/>
          <w:sz w:val="28"/>
          <w:szCs w:val="28"/>
        </w:rPr>
        <w:t>Are rolul de a introduce utilizatorul c</w:t>
      </w:r>
      <w:r w:rsidR="004409F8">
        <w:rPr>
          <w:rFonts w:ascii="Arial" w:hAnsi="Arial" w:cs="Arial"/>
          <w:sz w:val="28"/>
          <w:szCs w:val="28"/>
        </w:rPr>
        <w:t>ă</w:t>
      </w:r>
      <w:r w:rsidR="000D03D4">
        <w:rPr>
          <w:rFonts w:ascii="Arial" w:hAnsi="Arial" w:cs="Arial"/>
          <w:sz w:val="28"/>
          <w:szCs w:val="28"/>
        </w:rPr>
        <w:t>tre tema si ideea site-ului prin designul sau dar si prin informa</w:t>
      </w:r>
      <w:r w:rsidR="004409F8">
        <w:rPr>
          <w:rFonts w:ascii="Arial" w:hAnsi="Arial" w:cs="Arial"/>
          <w:sz w:val="28"/>
          <w:szCs w:val="28"/>
        </w:rPr>
        <w:t>ț</w:t>
      </w:r>
      <w:r w:rsidR="000D03D4">
        <w:rPr>
          <w:rFonts w:ascii="Arial" w:hAnsi="Arial" w:cs="Arial"/>
          <w:sz w:val="28"/>
          <w:szCs w:val="28"/>
        </w:rPr>
        <w:t>iile oferite dup</w:t>
      </w:r>
      <w:r w:rsidR="004409F8">
        <w:rPr>
          <w:rFonts w:ascii="Arial" w:hAnsi="Arial" w:cs="Arial"/>
          <w:sz w:val="28"/>
          <w:szCs w:val="28"/>
        </w:rPr>
        <w:t>ă</w:t>
      </w:r>
      <w:r w:rsidR="000D03D4">
        <w:rPr>
          <w:rFonts w:ascii="Arial" w:hAnsi="Arial" w:cs="Arial"/>
          <w:sz w:val="28"/>
          <w:szCs w:val="28"/>
        </w:rPr>
        <w:t xml:space="preserve"> folosirea </w:t>
      </w:r>
      <w:r w:rsidR="000E3FE0">
        <w:rPr>
          <w:rFonts w:ascii="Arial" w:hAnsi="Arial" w:cs="Arial"/>
          <w:sz w:val="28"/>
          <w:szCs w:val="28"/>
        </w:rPr>
        <w:t>„</w:t>
      </w:r>
      <w:proofErr w:type="spellStart"/>
      <w:r w:rsidR="000D03D4">
        <w:rPr>
          <w:rFonts w:ascii="Arial" w:hAnsi="Arial" w:cs="Arial"/>
          <w:sz w:val="28"/>
          <w:szCs w:val="28"/>
        </w:rPr>
        <w:t>scroll</w:t>
      </w:r>
      <w:proofErr w:type="spellEnd"/>
      <w:r w:rsidR="000E3FE0">
        <w:rPr>
          <w:rFonts w:ascii="Arial" w:hAnsi="Arial" w:cs="Arial"/>
          <w:sz w:val="28"/>
          <w:szCs w:val="28"/>
        </w:rPr>
        <w:t>”</w:t>
      </w:r>
      <w:r w:rsidR="000D03D4">
        <w:rPr>
          <w:rFonts w:ascii="Arial" w:hAnsi="Arial" w:cs="Arial"/>
          <w:sz w:val="28"/>
          <w:szCs w:val="28"/>
        </w:rPr>
        <w:t>-ului</w:t>
      </w:r>
      <w:r w:rsidR="003911F8">
        <w:rPr>
          <w:rFonts w:ascii="Arial" w:hAnsi="Arial" w:cs="Arial"/>
          <w:sz w:val="28"/>
          <w:szCs w:val="28"/>
        </w:rPr>
        <w:t>.</w:t>
      </w:r>
    </w:p>
    <w:p w14:paraId="74195594" w14:textId="6D9723B0" w:rsidR="00433A6B" w:rsidRDefault="00A21060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2D1E4C">
        <w:rPr>
          <w:rFonts w:ascii="Arial" w:hAnsi="Arial" w:cs="Arial"/>
          <w:sz w:val="28"/>
          <w:szCs w:val="28"/>
        </w:rPr>
        <w:t>Pagina principal</w:t>
      </w:r>
      <w:r w:rsidR="00D70877">
        <w:rPr>
          <w:rFonts w:ascii="Arial" w:hAnsi="Arial" w:cs="Arial"/>
          <w:sz w:val="28"/>
          <w:szCs w:val="28"/>
        </w:rPr>
        <w:t>ă</w:t>
      </w:r>
      <w:r w:rsidR="002D1E4C">
        <w:rPr>
          <w:rFonts w:ascii="Arial" w:hAnsi="Arial" w:cs="Arial"/>
          <w:sz w:val="28"/>
          <w:szCs w:val="28"/>
        </w:rPr>
        <w:t xml:space="preserve"> permite utilizatorului navigarea c</w:t>
      </w:r>
      <w:r w:rsidR="004409F8">
        <w:rPr>
          <w:rFonts w:ascii="Arial" w:hAnsi="Arial" w:cs="Arial"/>
          <w:sz w:val="28"/>
          <w:szCs w:val="28"/>
        </w:rPr>
        <w:t>ă</w:t>
      </w:r>
      <w:r w:rsidR="002D1E4C">
        <w:rPr>
          <w:rFonts w:ascii="Arial" w:hAnsi="Arial" w:cs="Arial"/>
          <w:sz w:val="28"/>
          <w:szCs w:val="28"/>
        </w:rPr>
        <w:t>tre diferite pagini prin „</w:t>
      </w:r>
      <w:proofErr w:type="spellStart"/>
      <w:r w:rsidR="002D1E4C">
        <w:rPr>
          <w:rFonts w:ascii="Arial" w:hAnsi="Arial" w:cs="Arial"/>
          <w:sz w:val="28"/>
          <w:szCs w:val="28"/>
        </w:rPr>
        <w:t>navbar</w:t>
      </w:r>
      <w:proofErr w:type="spellEnd"/>
      <w:r w:rsidR="002D1E4C">
        <w:rPr>
          <w:rFonts w:ascii="Arial" w:hAnsi="Arial" w:cs="Arial"/>
          <w:sz w:val="28"/>
          <w:szCs w:val="28"/>
        </w:rPr>
        <w:t>”</w:t>
      </w:r>
      <w:r w:rsidR="0080581E">
        <w:rPr>
          <w:rFonts w:ascii="Arial" w:hAnsi="Arial" w:cs="Arial"/>
          <w:sz w:val="28"/>
          <w:szCs w:val="28"/>
        </w:rPr>
        <w:t xml:space="preserve"> sau prin diferite butoane</w:t>
      </w:r>
      <w:r w:rsidR="00916F4D">
        <w:rPr>
          <w:rFonts w:ascii="Arial" w:hAnsi="Arial" w:cs="Arial"/>
          <w:sz w:val="28"/>
          <w:szCs w:val="28"/>
        </w:rPr>
        <w:t xml:space="preserve"> si link-uri</w:t>
      </w:r>
      <w:r w:rsidR="0080581E">
        <w:rPr>
          <w:rFonts w:ascii="Arial" w:hAnsi="Arial" w:cs="Arial"/>
          <w:sz w:val="28"/>
          <w:szCs w:val="28"/>
        </w:rPr>
        <w:t xml:space="preserve"> amplasate </w:t>
      </w:r>
      <w:proofErr w:type="spellStart"/>
      <w:r w:rsidR="0080581E">
        <w:rPr>
          <w:rFonts w:ascii="Arial" w:hAnsi="Arial" w:cs="Arial"/>
          <w:sz w:val="28"/>
          <w:szCs w:val="28"/>
        </w:rPr>
        <w:t>deacursul</w:t>
      </w:r>
      <w:proofErr w:type="spellEnd"/>
      <w:r w:rsidR="0080581E">
        <w:rPr>
          <w:rFonts w:ascii="Arial" w:hAnsi="Arial" w:cs="Arial"/>
          <w:sz w:val="28"/>
          <w:szCs w:val="28"/>
        </w:rPr>
        <w:t xml:space="preserve"> paginii.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830" w14:textId="1A76519F" w:rsidR="003911F8" w:rsidRDefault="004E7485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C77E03">
        <w:rPr>
          <w:rFonts w:ascii="Arial" w:hAnsi="Arial" w:cs="Arial"/>
          <w:sz w:val="28"/>
          <w:szCs w:val="28"/>
        </w:rPr>
        <w:t>:</w:t>
      </w:r>
    </w:p>
    <w:p w14:paraId="196BEFEA" w14:textId="77777777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 xml:space="preserve">&lt;nav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navbar-dark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navbar-expand-sm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"&gt;</w:t>
      </w:r>
    </w:p>
    <w:p w14:paraId="5CDF9B61" w14:textId="599846DB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="container-fluid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-content-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end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"&gt;</w:t>
      </w:r>
    </w:p>
    <w:p w14:paraId="0958BAFF" w14:textId="41E32742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button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navbar-toggler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type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button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 data-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bs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toggle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collapse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 data-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bs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target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="#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 aria-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controls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 aria-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expanded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="false" aria-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label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Toggle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navigation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"&gt;</w:t>
      </w:r>
    </w:p>
    <w:p w14:paraId="2C0A8B8D" w14:textId="4265F7CD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span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navbar-toggler-icon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"&gt;&lt;/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span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&gt;</w:t>
      </w:r>
    </w:p>
    <w:p w14:paraId="2B985B91" w14:textId="5CE051BB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button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&gt;</w:t>
      </w:r>
    </w:p>
    <w:p w14:paraId="62F80A8B" w14:textId="77777777" w:rsidR="00165E3B" w:rsidRDefault="004E7485" w:rsidP="00D72A66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navbar-collapse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collapse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-content-md-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 xml:space="preserve">-content-start" 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id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4E7485">
        <w:rPr>
          <w:rFonts w:ascii="Courier New" w:hAnsi="Courier New" w:cs="Courier New"/>
          <w:sz w:val="20"/>
          <w:szCs w:val="20"/>
        </w:rPr>
        <w:t>navbar</w:t>
      </w:r>
      <w:proofErr w:type="spellEnd"/>
      <w:r w:rsidRPr="004E7485">
        <w:rPr>
          <w:rFonts w:ascii="Courier New" w:hAnsi="Courier New" w:cs="Courier New"/>
          <w:sz w:val="20"/>
          <w:szCs w:val="20"/>
        </w:rPr>
        <w:t>"&gt;</w:t>
      </w:r>
    </w:p>
    <w:p w14:paraId="3F231CB9" w14:textId="28DDE071" w:rsidR="00691A98" w:rsidRPr="00D72A66" w:rsidRDefault="00A17759" w:rsidP="00847BAB">
      <w:pPr>
        <w:rPr>
          <w:rFonts w:ascii="Courier New" w:hAnsi="Courier New" w:cs="Courier New"/>
          <w:sz w:val="20"/>
          <w:szCs w:val="20"/>
        </w:rPr>
      </w:pPr>
      <w:r>
        <w:rPr>
          <w:rFonts w:ascii="Arial" w:hAnsi="Arial" w:cs="Arial"/>
          <w:sz w:val="28"/>
          <w:szCs w:val="28"/>
        </w:rPr>
        <w:lastRenderedPageBreak/>
        <w:t>Categorii</w:t>
      </w:r>
      <w:r w:rsidR="00AF1C26">
        <w:rPr>
          <w:rFonts w:ascii="Arial" w:hAnsi="Arial" w:cs="Arial"/>
          <w:sz w:val="28"/>
          <w:szCs w:val="28"/>
        </w:rPr>
        <w:t>:</w:t>
      </w:r>
    </w:p>
    <w:p w14:paraId="695CF80F" w14:textId="774E574A" w:rsidR="003911F8" w:rsidRDefault="007A2A6E" w:rsidP="00847B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3911F8">
        <w:rPr>
          <w:rFonts w:ascii="Arial" w:hAnsi="Arial" w:cs="Arial"/>
          <w:sz w:val="28"/>
          <w:szCs w:val="28"/>
        </w:rPr>
        <w:t>O sec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iune a paginii principale dedicat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 xml:space="preserve"> categoriilor de c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>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 disponibile, acestea redirec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ion</w:t>
      </w:r>
      <w:r w:rsidR="00565082">
        <w:rPr>
          <w:rFonts w:ascii="Arial" w:hAnsi="Arial" w:cs="Arial"/>
          <w:sz w:val="28"/>
          <w:szCs w:val="28"/>
        </w:rPr>
        <w:t>â</w:t>
      </w:r>
      <w:r w:rsidR="003911F8">
        <w:rPr>
          <w:rFonts w:ascii="Arial" w:hAnsi="Arial" w:cs="Arial"/>
          <w:sz w:val="28"/>
          <w:szCs w:val="28"/>
        </w:rPr>
        <w:t>nd utilizatorul spre c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>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 apar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in</w:t>
      </w:r>
      <w:r w:rsidR="00565082">
        <w:rPr>
          <w:rFonts w:ascii="Arial" w:hAnsi="Arial" w:cs="Arial"/>
          <w:sz w:val="28"/>
          <w:szCs w:val="28"/>
        </w:rPr>
        <w:t>â</w:t>
      </w:r>
      <w:r w:rsidR="003911F8">
        <w:rPr>
          <w:rFonts w:ascii="Arial" w:hAnsi="Arial" w:cs="Arial"/>
          <w:sz w:val="28"/>
          <w:szCs w:val="28"/>
        </w:rPr>
        <w:t>nd ace</w:t>
      </w:r>
      <w:r w:rsidR="00565082">
        <w:rPr>
          <w:rFonts w:ascii="Arial" w:hAnsi="Arial" w:cs="Arial"/>
          <w:sz w:val="28"/>
          <w:szCs w:val="28"/>
        </w:rPr>
        <w:t>lei categorii</w:t>
      </w:r>
      <w:r w:rsidR="003911F8">
        <w:rPr>
          <w:rFonts w:ascii="Arial" w:hAnsi="Arial" w:cs="Arial"/>
          <w:sz w:val="28"/>
          <w:szCs w:val="28"/>
        </w:rPr>
        <w:t>.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138" w14:textId="68AC8AE0" w:rsidR="009A2255" w:rsidRDefault="004E7485" w:rsidP="009A22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9A2255">
        <w:rPr>
          <w:rFonts w:ascii="Arial" w:hAnsi="Arial" w:cs="Arial"/>
          <w:sz w:val="28"/>
          <w:szCs w:val="28"/>
        </w:rPr>
        <w:t>:</w:t>
      </w:r>
    </w:p>
    <w:p w14:paraId="3E492B2C" w14:textId="77777777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section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&gt;</w:t>
      </w:r>
    </w:p>
    <w:p w14:paraId="180A177F" w14:textId="145A374B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="d-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flex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-content-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align-items-center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py-5" 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="fade-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up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"</w:t>
      </w:r>
    </w:p>
    <w:p w14:paraId="563414D0" w14:textId="640803B2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duration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="500" 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delay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="50"&gt;</w:t>
      </w:r>
    </w:p>
    <w:p w14:paraId="270F59D0" w14:textId="2282C07F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 xml:space="preserve">&lt;h1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title-border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ff-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primary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display-1"&gt;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Categories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&lt;/h1&gt;</w:t>
      </w:r>
    </w:p>
    <w:p w14:paraId="12F549C5" w14:textId="0D1F9325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&lt;/div&gt;</w:t>
      </w:r>
    </w:p>
    <w:p w14:paraId="671BCFCC" w14:textId="0F5C9F1A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row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mx-auto g-0" 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="fade-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up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" 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duration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="500" data-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aos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delay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="50"&gt;</w:t>
      </w:r>
    </w:p>
    <w:p w14:paraId="30FFBF05" w14:textId="6F5065CF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="col-xxl-3 col-lg-4 col-sm-6 p-5"&gt;</w:t>
      </w:r>
    </w:p>
    <w:p w14:paraId="5E4FEA99" w14:textId="7A5EAD55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="/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api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books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/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art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"</w:t>
      </w:r>
    </w:p>
    <w:p w14:paraId="3AE7C9DF" w14:textId="1D2C8EE4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="link-body-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emphasis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decoration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-none d-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flex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flex-column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-content-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align-items-center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"&gt;</w:t>
      </w:r>
    </w:p>
    <w:p w14:paraId="69384521" w14:textId="517281CA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img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src="https://external-content.duckduckgo.com/iu/?u=https%3A%2F%2Fcdn3.iconfinder.com%2Fdata%2Ficons%2Fglypho-design%2F64%2Fpaint-brush-colors-artist-512.png&amp;f=1&amp;nofb=1&amp;ipt=432bdec669b98490bc4b059a0564937e8c77a54f585a7cdb1f49350d8bb9ae89&amp;ipo=images"</w:t>
      </w:r>
    </w:p>
    <w:p w14:paraId="2EC0EA04" w14:textId="30EA0EBB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alt="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Art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 /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Arhitecture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="bd-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placeholder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-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img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width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 xml:space="preserve">="140" </w:t>
      </w:r>
      <w:proofErr w:type="spellStart"/>
      <w:r w:rsidRPr="009A2255">
        <w:rPr>
          <w:rFonts w:ascii="Courier New" w:hAnsi="Courier New" w:cs="Courier New"/>
          <w:sz w:val="20"/>
          <w:szCs w:val="20"/>
        </w:rPr>
        <w:t>height</w:t>
      </w:r>
      <w:proofErr w:type="spellEnd"/>
      <w:r w:rsidRPr="009A2255">
        <w:rPr>
          <w:rFonts w:ascii="Courier New" w:hAnsi="Courier New" w:cs="Courier New"/>
          <w:sz w:val="20"/>
          <w:szCs w:val="20"/>
        </w:rPr>
        <w:t>="140"&gt;</w:t>
      </w:r>
    </w:p>
    <w:p w14:paraId="545E9045" w14:textId="1C73FF2C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</w:t>
      </w:r>
      <w:r w:rsidR="00D950A4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ile disponibile (</w:t>
      </w:r>
      <w:proofErr w:type="spellStart"/>
      <w:r>
        <w:rPr>
          <w:rFonts w:ascii="Arial" w:hAnsi="Arial" w:cs="Arial"/>
          <w:sz w:val="28"/>
          <w:szCs w:val="28"/>
        </w:rPr>
        <w:t>Books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2FEB8519" w14:textId="763D56AF" w:rsidR="008B08E8" w:rsidRDefault="00D950A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8B08E8">
        <w:rPr>
          <w:rFonts w:ascii="Arial" w:hAnsi="Arial" w:cs="Arial"/>
          <w:sz w:val="28"/>
          <w:szCs w:val="28"/>
        </w:rPr>
        <w:t>Site-ul ofer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o vast</w:t>
      </w:r>
      <w:r w:rsidR="00847BAB"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selec</w:t>
      </w:r>
      <w:r>
        <w:rPr>
          <w:rFonts w:ascii="Arial" w:hAnsi="Arial" w:cs="Arial"/>
          <w:sz w:val="28"/>
          <w:szCs w:val="28"/>
        </w:rPr>
        <w:t>ț</w:t>
      </w:r>
      <w:r w:rsidR="008B08E8">
        <w:rPr>
          <w:rFonts w:ascii="Arial" w:hAnsi="Arial" w:cs="Arial"/>
          <w:sz w:val="28"/>
          <w:szCs w:val="28"/>
        </w:rPr>
        <w:t>ie de c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>ț</w:t>
      </w:r>
      <w:r w:rsidR="008B08E8">
        <w:rPr>
          <w:rFonts w:ascii="Arial" w:hAnsi="Arial" w:cs="Arial"/>
          <w:sz w:val="28"/>
          <w:szCs w:val="28"/>
        </w:rPr>
        <w:t>i, acestea pot fi filtrate dup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an</w:t>
      </w:r>
      <w:r>
        <w:rPr>
          <w:rFonts w:ascii="Arial" w:hAnsi="Arial" w:cs="Arial"/>
          <w:sz w:val="28"/>
          <w:szCs w:val="28"/>
        </w:rPr>
        <w:t>ul apariției</w:t>
      </w:r>
      <w:r w:rsidR="008B08E8">
        <w:rPr>
          <w:rFonts w:ascii="Arial" w:hAnsi="Arial" w:cs="Arial"/>
          <w:sz w:val="28"/>
          <w:szCs w:val="28"/>
        </w:rPr>
        <w:t>, autor, categorie sau nume.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D54A" w14:textId="67D4D5A4" w:rsidR="00E20248" w:rsidRDefault="004E7485" w:rsidP="00E202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E20248">
        <w:rPr>
          <w:rFonts w:ascii="Arial" w:hAnsi="Arial" w:cs="Arial"/>
          <w:sz w:val="28"/>
          <w:szCs w:val="28"/>
        </w:rPr>
        <w:t>:</w:t>
      </w:r>
    </w:p>
    <w:p w14:paraId="3F7E0B01" w14:textId="77777777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books.forEach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(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=&gt; { %&gt;</w:t>
      </w:r>
    </w:p>
    <w:p w14:paraId="6178FC6E" w14:textId="7716BF81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="col-xxl-3 col-lg-4 col-md-6 col-12 mb-5 px-3 mt-5"&gt;</w:t>
      </w:r>
    </w:p>
    <w:p w14:paraId="7978E458" w14:textId="3EBDC04F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="card h-100"&gt;</w:t>
      </w:r>
    </w:p>
    <w:p w14:paraId="2DDD02C0" w14:textId="10877EA1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image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--&gt;</w:t>
      </w:r>
    </w:p>
    <w:p w14:paraId="12BF401E" w14:textId="3911977E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="/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api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/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/&lt;%=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._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id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%&gt;"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header_ref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h-100"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style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="text-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decoration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: none;"&gt;&lt;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img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="card-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img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-top h-100"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src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=&lt;%=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book.image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%&gt; alt="..."&gt;&lt;/a&gt;</w:t>
      </w:r>
    </w:p>
    <w:p w14:paraId="4E0B737F" w14:textId="72ED8EAB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details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--&gt;</w:t>
      </w:r>
    </w:p>
    <w:p w14:paraId="285ABC9C" w14:textId="1E87246B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="card-body text-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p-3"&gt;</w:t>
      </w:r>
    </w:p>
    <w:p w14:paraId="3C026E9C" w14:textId="418CDEBC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name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--&gt;</w:t>
      </w:r>
    </w:p>
    <w:p w14:paraId="445A2A84" w14:textId="54499F2C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&lt;h5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fw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-bold m-0"&gt;</w:t>
      </w:r>
    </w:p>
    <w:p w14:paraId="521DED9B" w14:textId="276C42C3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="/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api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/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/&lt;%=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._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id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%&gt;"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header_ref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"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style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="text-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decoration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: none;"&gt;</w:t>
      </w:r>
    </w:p>
    <w:p w14:paraId="61314379" w14:textId="7F49FC44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if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(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book.title.length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&gt; 30){ %&gt;</w:t>
      </w:r>
    </w:p>
    <w:p w14:paraId="39F675F0" w14:textId="545FBD34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book.title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=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book.title.substring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>(0, 40) + "..." ; %&gt;</w:t>
      </w:r>
    </w:p>
    <w:p w14:paraId="3F175121" w14:textId="77EA6182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 } %&gt;</w:t>
      </w:r>
    </w:p>
    <w:p w14:paraId="559F7592" w14:textId="75ABAE76" w:rsidR="00F25172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 xml:space="preserve">&lt;%= </w:t>
      </w:r>
      <w:proofErr w:type="spellStart"/>
      <w:r w:rsidRPr="00E20248">
        <w:rPr>
          <w:rFonts w:ascii="Courier New" w:hAnsi="Courier New" w:cs="Courier New"/>
          <w:sz w:val="20"/>
          <w:szCs w:val="20"/>
        </w:rPr>
        <w:t>book.title</w:t>
      </w:r>
      <w:proofErr w:type="spellEnd"/>
      <w:r w:rsidRPr="00E20248">
        <w:rPr>
          <w:rFonts w:ascii="Courier New" w:hAnsi="Courier New" w:cs="Courier New"/>
          <w:sz w:val="20"/>
          <w:szCs w:val="20"/>
        </w:rPr>
        <w:t xml:space="preserve"> %&gt;</w:t>
      </w:r>
    </w:p>
    <w:p w14:paraId="78D2E99C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72E9C11B" w14:textId="216C8A14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specific</w:t>
      </w:r>
      <w:r w:rsidR="00CA0872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fiec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rei 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i:</w:t>
      </w:r>
    </w:p>
    <w:p w14:paraId="494E60FD" w14:textId="635ABD0E" w:rsidR="001A0758" w:rsidRDefault="00CA08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1A0758">
        <w:rPr>
          <w:rFonts w:ascii="Arial" w:hAnsi="Arial" w:cs="Arial"/>
          <w:sz w:val="28"/>
          <w:szCs w:val="28"/>
        </w:rPr>
        <w:t>Fiecare carte disponibil</w:t>
      </w:r>
      <w:r w:rsidR="008A43D2">
        <w:rPr>
          <w:rFonts w:ascii="Arial" w:hAnsi="Arial" w:cs="Arial"/>
          <w:sz w:val="28"/>
          <w:szCs w:val="28"/>
        </w:rPr>
        <w:t>ă</w:t>
      </w:r>
      <w:r w:rsidR="001A0758">
        <w:rPr>
          <w:rFonts w:ascii="Arial" w:hAnsi="Arial" w:cs="Arial"/>
          <w:sz w:val="28"/>
          <w:szCs w:val="28"/>
        </w:rPr>
        <w:t xml:space="preserve"> are propria pagin</w:t>
      </w:r>
      <w:r w:rsidR="008A43D2">
        <w:rPr>
          <w:rFonts w:ascii="Arial" w:hAnsi="Arial" w:cs="Arial"/>
          <w:sz w:val="28"/>
          <w:szCs w:val="28"/>
        </w:rPr>
        <w:t>ă</w:t>
      </w:r>
      <w:r w:rsidR="001A0758">
        <w:rPr>
          <w:rFonts w:ascii="Arial" w:hAnsi="Arial" w:cs="Arial"/>
          <w:sz w:val="28"/>
          <w:szCs w:val="28"/>
        </w:rPr>
        <w:t>, con</w:t>
      </w:r>
      <w:r w:rsidR="008A43D2">
        <w:rPr>
          <w:rFonts w:ascii="Arial" w:hAnsi="Arial" w:cs="Arial"/>
          <w:sz w:val="28"/>
          <w:szCs w:val="28"/>
        </w:rPr>
        <w:t>ț</w:t>
      </w:r>
      <w:r w:rsidR="001A0758">
        <w:rPr>
          <w:rFonts w:ascii="Arial" w:hAnsi="Arial" w:cs="Arial"/>
          <w:sz w:val="28"/>
          <w:szCs w:val="28"/>
        </w:rPr>
        <w:t>in</w:t>
      </w:r>
      <w:r w:rsidR="008A43D2">
        <w:rPr>
          <w:rFonts w:ascii="Arial" w:hAnsi="Arial" w:cs="Arial"/>
          <w:sz w:val="28"/>
          <w:szCs w:val="28"/>
        </w:rPr>
        <w:t>â</w:t>
      </w:r>
      <w:r w:rsidR="001A0758">
        <w:rPr>
          <w:rFonts w:ascii="Arial" w:hAnsi="Arial" w:cs="Arial"/>
          <w:sz w:val="28"/>
          <w:szCs w:val="28"/>
        </w:rPr>
        <w:t xml:space="preserve">nd </w:t>
      </w:r>
      <w:r w:rsidR="00C07F25">
        <w:rPr>
          <w:rFonts w:ascii="Arial" w:hAnsi="Arial" w:cs="Arial"/>
          <w:sz w:val="28"/>
          <w:szCs w:val="28"/>
        </w:rPr>
        <w:t>numele autorului si o descriere scurt</w:t>
      </w:r>
      <w:r w:rsidR="008A43D2">
        <w:rPr>
          <w:rFonts w:ascii="Arial" w:hAnsi="Arial" w:cs="Arial"/>
          <w:sz w:val="28"/>
          <w:szCs w:val="28"/>
        </w:rPr>
        <w:t>ă</w:t>
      </w:r>
      <w:r w:rsidR="00C07F25">
        <w:rPr>
          <w:rFonts w:ascii="Arial" w:hAnsi="Arial" w:cs="Arial"/>
          <w:sz w:val="28"/>
          <w:szCs w:val="28"/>
        </w:rPr>
        <w:t xml:space="preserve">. 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B47" w14:textId="1962037C" w:rsidR="008B08E8" w:rsidRDefault="004E7485" w:rsidP="008B08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8B08E8">
        <w:rPr>
          <w:rFonts w:ascii="Arial" w:hAnsi="Arial" w:cs="Arial"/>
          <w:sz w:val="28"/>
          <w:szCs w:val="28"/>
        </w:rPr>
        <w:t>:</w:t>
      </w:r>
    </w:p>
    <w:p w14:paraId="3415F6AA" w14:textId="77777777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category.forEach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prod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=&gt; { %&gt;</w:t>
      </w:r>
    </w:p>
    <w:p w14:paraId="49A4B63E" w14:textId="7AAF7CE9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="col mb-5"&gt;</w:t>
      </w:r>
    </w:p>
    <w:p w14:paraId="4EF0443C" w14:textId="3957FDAB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="card h-100"&gt;</w:t>
      </w:r>
    </w:p>
    <w:p w14:paraId="72769839" w14:textId="7FAB48E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image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--&gt;</w:t>
      </w:r>
    </w:p>
    <w:p w14:paraId="4ABAA829" w14:textId="6917F60B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="/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api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/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/&lt;%=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prod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._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id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%&gt;"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="link-body-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emphasis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decoration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-none"&gt;&lt;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img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="card-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img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-top"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src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=&lt;%=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prod.image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%&gt; alt="..."/&gt;&lt;/a&gt;</w:t>
      </w:r>
    </w:p>
    <w:p w14:paraId="75D204A2" w14:textId="5746EC38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details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--&gt;</w:t>
      </w:r>
    </w:p>
    <w:p w14:paraId="1508AF98" w14:textId="56E11395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="card-body p-4"&gt;</w:t>
      </w:r>
    </w:p>
    <w:p w14:paraId="09450DB3" w14:textId="13B922E8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="text-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"&gt;</w:t>
      </w:r>
    </w:p>
    <w:p w14:paraId="392B3756" w14:textId="407CE7B6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&lt;!-- Product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name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--&gt;</w:t>
      </w:r>
      <w:bookmarkStart w:id="3" w:name="_GoBack"/>
      <w:bookmarkEnd w:id="3"/>
    </w:p>
    <w:p w14:paraId="49F6B7A2" w14:textId="12D20B4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&lt;a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href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="/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api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/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book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/&lt;%=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prod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._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id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%&gt;"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="link-body-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emphasis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decoration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-none"&gt;</w:t>
      </w:r>
    </w:p>
    <w:p w14:paraId="18EF9014" w14:textId="1F06AA29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 xml:space="preserve">&lt;h5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fw-bolder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"&gt;&lt;%= </w:t>
      </w:r>
      <w:proofErr w:type="spellStart"/>
      <w:r w:rsidRPr="008B08E8">
        <w:rPr>
          <w:rFonts w:ascii="Courier New" w:hAnsi="Courier New" w:cs="Courier New"/>
          <w:sz w:val="20"/>
          <w:szCs w:val="20"/>
        </w:rPr>
        <w:t>prod.title</w:t>
      </w:r>
      <w:proofErr w:type="spellEnd"/>
      <w:r w:rsidRPr="008B08E8">
        <w:rPr>
          <w:rFonts w:ascii="Courier New" w:hAnsi="Courier New" w:cs="Courier New"/>
          <w:sz w:val="20"/>
          <w:szCs w:val="20"/>
        </w:rPr>
        <w:t xml:space="preserve"> %&gt;&lt;/h5&gt;</w:t>
      </w:r>
    </w:p>
    <w:p w14:paraId="39771B05" w14:textId="5DBAAFCC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&lt;/a&gt;</w:t>
      </w:r>
    </w:p>
    <w:p w14:paraId="29545ACC" w14:textId="5DF71B3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&lt;/div&gt;</w:t>
      </w:r>
    </w:p>
    <w:p w14:paraId="6F2B2E91" w14:textId="6BDB3131" w:rsidR="00764B0C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&lt;/div&gt;</w:t>
      </w:r>
    </w:p>
    <w:p w14:paraId="33F833B3" w14:textId="5065DF0F" w:rsidR="00F25172" w:rsidRPr="00764B0C" w:rsidRDefault="00F25172" w:rsidP="00764B0C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Arial" w:hAnsi="Arial" w:cs="Arial"/>
          <w:sz w:val="28"/>
          <w:szCs w:val="28"/>
        </w:rPr>
        <w:lastRenderedPageBreak/>
        <w:t>Pagina contului (</w:t>
      </w:r>
      <w:proofErr w:type="spellStart"/>
      <w:r>
        <w:rPr>
          <w:rFonts w:ascii="Arial" w:hAnsi="Arial" w:cs="Arial"/>
          <w:sz w:val="28"/>
          <w:szCs w:val="28"/>
        </w:rPr>
        <w:t>Account</w:t>
      </w:r>
      <w:proofErr w:type="spellEnd"/>
      <w:r>
        <w:rPr>
          <w:rFonts w:ascii="Arial" w:hAnsi="Arial" w:cs="Arial"/>
          <w:sz w:val="28"/>
          <w:szCs w:val="28"/>
        </w:rPr>
        <w:t>):</w:t>
      </w:r>
    </w:p>
    <w:p w14:paraId="617B0FE2" w14:textId="6D51BA70" w:rsidR="005350D1" w:rsidRDefault="009062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316DE3">
        <w:rPr>
          <w:rFonts w:ascii="Arial" w:hAnsi="Arial" w:cs="Arial"/>
          <w:sz w:val="28"/>
          <w:szCs w:val="28"/>
        </w:rPr>
        <w:t xml:space="preserve">Implicit, utilizatorul </w:t>
      </w:r>
      <w:proofErr w:type="spellStart"/>
      <w:r w:rsidR="00316DE3">
        <w:rPr>
          <w:rFonts w:ascii="Arial" w:hAnsi="Arial" w:cs="Arial"/>
          <w:sz w:val="28"/>
          <w:szCs w:val="28"/>
        </w:rPr>
        <w:t>detine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planul gratis, fiind limitat in </w:t>
      </w:r>
      <w:proofErr w:type="spellStart"/>
      <w:r w:rsidR="00316DE3">
        <w:rPr>
          <w:rFonts w:ascii="Arial" w:hAnsi="Arial" w:cs="Arial"/>
          <w:sz w:val="28"/>
          <w:szCs w:val="28"/>
        </w:rPr>
        <w:t>numarul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de </w:t>
      </w:r>
      <w:proofErr w:type="spellStart"/>
      <w:r w:rsidR="00316DE3">
        <w:rPr>
          <w:rFonts w:ascii="Arial" w:hAnsi="Arial" w:cs="Arial"/>
          <w:sz w:val="28"/>
          <w:szCs w:val="28"/>
        </w:rPr>
        <w:t>carti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comandate lunar, acesta </w:t>
      </w:r>
      <w:proofErr w:type="spellStart"/>
      <w:r w:rsidR="00316DE3">
        <w:rPr>
          <w:rFonts w:ascii="Arial" w:hAnsi="Arial" w:cs="Arial"/>
          <w:sz w:val="28"/>
          <w:szCs w:val="28"/>
        </w:rPr>
        <w:t>avand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316DE3">
        <w:rPr>
          <w:rFonts w:ascii="Arial" w:hAnsi="Arial" w:cs="Arial"/>
          <w:sz w:val="28"/>
          <w:szCs w:val="28"/>
        </w:rPr>
        <w:t>optiunea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de a </w:t>
      </w:r>
      <w:proofErr w:type="spellStart"/>
      <w:r w:rsidR="00316DE3">
        <w:rPr>
          <w:rFonts w:ascii="Arial" w:hAnsi="Arial" w:cs="Arial"/>
          <w:sz w:val="28"/>
          <w:szCs w:val="28"/>
        </w:rPr>
        <w:t>isi</w:t>
      </w:r>
      <w:proofErr w:type="spellEnd"/>
      <w:r w:rsidR="00316DE3">
        <w:rPr>
          <w:rFonts w:ascii="Arial" w:hAnsi="Arial" w:cs="Arial"/>
          <w:sz w:val="28"/>
          <w:szCs w:val="28"/>
        </w:rPr>
        <w:t xml:space="preserve"> schimba abonamentu</w:t>
      </w:r>
      <w:r w:rsidR="005350D1">
        <w:rPr>
          <w:rFonts w:ascii="Arial" w:hAnsi="Arial" w:cs="Arial"/>
          <w:sz w:val="28"/>
          <w:szCs w:val="28"/>
        </w:rPr>
        <w:t>l.</w:t>
      </w:r>
    </w:p>
    <w:p w14:paraId="26F79597" w14:textId="736A4ED3" w:rsidR="005350D1" w:rsidRDefault="009062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proofErr w:type="spellStart"/>
      <w:r w:rsidR="005350D1">
        <w:rPr>
          <w:rFonts w:ascii="Arial" w:hAnsi="Arial" w:cs="Arial"/>
          <w:sz w:val="28"/>
          <w:szCs w:val="28"/>
        </w:rPr>
        <w:t>Comenziile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 plasate se </w:t>
      </w:r>
      <w:proofErr w:type="spellStart"/>
      <w:r w:rsidR="005350D1">
        <w:rPr>
          <w:rFonts w:ascii="Arial" w:hAnsi="Arial" w:cs="Arial"/>
          <w:sz w:val="28"/>
          <w:szCs w:val="28"/>
        </w:rPr>
        <w:t>regasesc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 in </w:t>
      </w:r>
      <w:proofErr w:type="spellStart"/>
      <w:r w:rsidR="005350D1">
        <w:rPr>
          <w:rFonts w:ascii="Arial" w:hAnsi="Arial" w:cs="Arial"/>
          <w:sz w:val="28"/>
          <w:szCs w:val="28"/>
        </w:rPr>
        <w:t>sectiunea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 „</w:t>
      </w:r>
      <w:proofErr w:type="spellStart"/>
      <w:r w:rsidR="005350D1">
        <w:rPr>
          <w:rFonts w:ascii="Arial" w:hAnsi="Arial" w:cs="Arial"/>
          <w:sz w:val="28"/>
          <w:szCs w:val="28"/>
        </w:rPr>
        <w:t>Orders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”, </w:t>
      </w:r>
      <w:proofErr w:type="spellStart"/>
      <w:r w:rsidR="005350D1">
        <w:rPr>
          <w:rFonts w:ascii="Arial" w:hAnsi="Arial" w:cs="Arial"/>
          <w:sz w:val="28"/>
          <w:szCs w:val="28"/>
        </w:rPr>
        <w:t>afisand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 </w:t>
      </w:r>
      <w:proofErr w:type="spellStart"/>
      <w:r w:rsidR="005350D1">
        <w:rPr>
          <w:rFonts w:ascii="Arial" w:hAnsi="Arial" w:cs="Arial"/>
          <w:sz w:val="28"/>
          <w:szCs w:val="28"/>
        </w:rPr>
        <w:t>informatii</w:t>
      </w:r>
      <w:proofErr w:type="spellEnd"/>
      <w:r w:rsidR="005350D1">
        <w:rPr>
          <w:rFonts w:ascii="Arial" w:hAnsi="Arial" w:cs="Arial"/>
          <w:sz w:val="28"/>
          <w:szCs w:val="28"/>
        </w:rPr>
        <w:t xml:space="preserve"> despre statutul comenzii. 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A243" w14:textId="2228600B" w:rsidR="006D3F8C" w:rsidRDefault="004E7485" w:rsidP="006D3F8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6D3F8C">
        <w:rPr>
          <w:rFonts w:ascii="Arial" w:hAnsi="Arial" w:cs="Arial"/>
          <w:sz w:val="28"/>
          <w:szCs w:val="28"/>
        </w:rPr>
        <w:t>:</w:t>
      </w:r>
    </w:p>
    <w:p w14:paraId="0AF72E1C" w14:textId="77777777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orders.forEach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=&gt; { %&gt;</w:t>
      </w:r>
    </w:p>
    <w:p w14:paraId="47B08F82" w14:textId="4E4B2A64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="card-body"&gt;</w:t>
      </w:r>
    </w:p>
    <w:p w14:paraId="5B7E55ED" w14:textId="34A6219C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&lt;h6&gt;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ID: &lt;%=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._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id.toString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().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toUpperCase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() %&gt;</w:t>
      </w:r>
    </w:p>
    <w:p w14:paraId="18B34DED" w14:textId="64642AFF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&lt;/h6&gt;</w:t>
      </w:r>
    </w:p>
    <w:p w14:paraId="31C134FF" w14:textId="71D263DB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article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="card"&gt;</w:t>
      </w:r>
    </w:p>
    <w:p w14:paraId="5C1AE171" w14:textId="2F4DC5FD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</w:t>
      </w:r>
    </w:p>
    <w:p w14:paraId="0E479ED8" w14:textId="55B15772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proofErr w:type="spellStart"/>
      <w:r w:rsidRPr="006D3F8C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="card-body d-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flex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flex-wrap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-content-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evenly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align-items-center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gap-5"&gt;</w:t>
      </w:r>
    </w:p>
    <w:p w14:paraId="6CA5826F" w14:textId="0F7496C5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&lt;div&gt;&lt;b&gt;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Estimated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delivery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time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:&lt;/b&gt;&lt;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br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&gt;&lt;%=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formatDate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(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order.createdAt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) %&gt;&lt;/div&gt;</w:t>
      </w:r>
    </w:p>
    <w:p w14:paraId="2489BE7B" w14:textId="06C8BBB1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 xml:space="preserve">&lt;div&gt;&lt;b&gt;Shipping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by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:&lt;/b&gt;&lt;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br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&gt;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Shipper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&lt;/div&gt;</w:t>
      </w:r>
    </w:p>
    <w:p w14:paraId="535D4CB9" w14:textId="5DD52AA6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&lt;div&gt;&lt;b&gt;Status:&lt;/b&gt;&lt;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br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&gt;&lt;%= 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order.status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 xml:space="preserve"> %&gt;&lt;/div&gt;</w:t>
      </w:r>
    </w:p>
    <w:p w14:paraId="3D553F75" w14:textId="55D208BB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&lt;/div&gt;</w:t>
      </w:r>
    </w:p>
    <w:p w14:paraId="2DE71347" w14:textId="75A5D362" w:rsidR="006C18A3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</w:t>
      </w:r>
      <w:proofErr w:type="spellStart"/>
      <w:r w:rsidRPr="006D3F8C">
        <w:rPr>
          <w:rFonts w:ascii="Courier New" w:hAnsi="Courier New" w:cs="Courier New"/>
          <w:sz w:val="20"/>
          <w:szCs w:val="20"/>
        </w:rPr>
        <w:t>article</w:t>
      </w:r>
      <w:proofErr w:type="spellEnd"/>
      <w:r w:rsidRPr="006D3F8C">
        <w:rPr>
          <w:rFonts w:ascii="Courier New" w:hAnsi="Courier New" w:cs="Courier New"/>
          <w:sz w:val="20"/>
          <w:szCs w:val="20"/>
        </w:rPr>
        <w:t>&gt;</w:t>
      </w:r>
    </w:p>
    <w:p w14:paraId="2714B9B8" w14:textId="77777777" w:rsidR="00562046" w:rsidRDefault="00562046">
      <w:pPr>
        <w:rPr>
          <w:rFonts w:ascii="Arial" w:hAnsi="Arial" w:cs="Arial"/>
          <w:sz w:val="28"/>
          <w:szCs w:val="28"/>
        </w:rPr>
      </w:pPr>
    </w:p>
    <w:p w14:paraId="65617DA4" w14:textId="19C510F2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Posibilitatea de a schimba datele contului</w:t>
      </w:r>
      <w:r w:rsidR="006C18A3">
        <w:rPr>
          <w:rFonts w:ascii="Arial" w:hAnsi="Arial" w:cs="Arial"/>
          <w:sz w:val="28"/>
          <w:szCs w:val="28"/>
        </w:rPr>
        <w:t>:</w:t>
      </w:r>
    </w:p>
    <w:p w14:paraId="3827DE18" w14:textId="4B9F4139" w:rsidR="008F58D3" w:rsidRDefault="008F58D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Utilizatorul poate schimba </w:t>
      </w:r>
      <w:r w:rsidR="00C344E3">
        <w:rPr>
          <w:rFonts w:ascii="Arial" w:hAnsi="Arial" w:cs="Arial"/>
          <w:sz w:val="28"/>
          <w:szCs w:val="28"/>
        </w:rPr>
        <w:t>atele contului precum numele, email-</w:t>
      </w:r>
      <w:proofErr w:type="spellStart"/>
      <w:r w:rsidR="00C344E3">
        <w:rPr>
          <w:rFonts w:ascii="Arial" w:hAnsi="Arial" w:cs="Arial"/>
          <w:sz w:val="28"/>
          <w:szCs w:val="28"/>
        </w:rPr>
        <w:t>ul</w:t>
      </w:r>
      <w:proofErr w:type="spellEnd"/>
      <w:r w:rsidR="00C344E3">
        <w:rPr>
          <w:rFonts w:ascii="Arial" w:hAnsi="Arial" w:cs="Arial"/>
          <w:sz w:val="28"/>
          <w:szCs w:val="28"/>
        </w:rPr>
        <w:t xml:space="preserve">, parola sau </w:t>
      </w:r>
      <w:proofErr w:type="spellStart"/>
      <w:r w:rsidR="00C344E3">
        <w:rPr>
          <w:rFonts w:ascii="Arial" w:hAnsi="Arial" w:cs="Arial"/>
          <w:sz w:val="28"/>
          <w:szCs w:val="28"/>
        </w:rPr>
        <w:t>numarul</w:t>
      </w:r>
      <w:proofErr w:type="spellEnd"/>
      <w:r w:rsidR="00C344E3">
        <w:rPr>
          <w:rFonts w:ascii="Arial" w:hAnsi="Arial" w:cs="Arial"/>
          <w:sz w:val="28"/>
          <w:szCs w:val="28"/>
        </w:rPr>
        <w:t xml:space="preserve"> de telefon.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6B4" w14:textId="529457D1" w:rsidR="00316DE3" w:rsidRDefault="004E7485" w:rsidP="00316DE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316DE3">
        <w:rPr>
          <w:rFonts w:ascii="Arial" w:hAnsi="Arial" w:cs="Arial"/>
          <w:sz w:val="28"/>
          <w:szCs w:val="28"/>
        </w:rPr>
        <w:t>:</w:t>
      </w:r>
    </w:p>
    <w:p w14:paraId="04D0781E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section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="card my-5"&gt;</w:t>
      </w:r>
    </w:p>
    <w:p w14:paraId="4C9CD936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&lt;h5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="card-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header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"&gt;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Change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Password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&lt;/h5&gt;</w:t>
      </w:r>
    </w:p>
    <w:p w14:paraId="3845BCF1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&lt;div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="card-body"&gt;</w:t>
      </w:r>
    </w:p>
    <w:p w14:paraId="666E3899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&lt;%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if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messages.success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) { %&gt;</w:t>
      </w:r>
    </w:p>
    <w:p w14:paraId="2D7E37A0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&lt;div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="alert alert-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success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" role="alert"&gt;</w:t>
      </w:r>
    </w:p>
    <w:p w14:paraId="5E28BA22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&lt;%=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messages.success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%&gt;</w:t>
      </w:r>
    </w:p>
    <w:p w14:paraId="5B798F5B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&lt;/div&gt;</w:t>
      </w:r>
    </w:p>
    <w:p w14:paraId="617D6A34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&lt;% }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else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if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messages.error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) { %&gt;</w:t>
      </w:r>
    </w:p>
    <w:p w14:paraId="2360260F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&lt;div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="alert alert-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danger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" role="alert"&gt;</w:t>
      </w:r>
    </w:p>
    <w:p w14:paraId="3AA0C6C5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    &lt;%=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messages.error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%&gt;</w:t>
      </w:r>
    </w:p>
    <w:p w14:paraId="44F64BAF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&lt;/div&gt;</w:t>
      </w:r>
    </w:p>
    <w:p w14:paraId="236C37C2" w14:textId="37C2436E" w:rsidR="00A17759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&lt;% } %&gt;</w:t>
      </w: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4A3C5FE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295B1EBD" w14:textId="44892762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contact:</w:t>
      </w:r>
    </w:p>
    <w:p w14:paraId="2EA2DCCF" w14:textId="4472AA92" w:rsidR="0041785C" w:rsidRDefault="004178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 xml:space="preserve">Utilizatorul are posibilitatea de a ne contacta in mod direct printr-un mesaj scurt sau prin </w:t>
      </w:r>
      <w:proofErr w:type="spellStart"/>
      <w:r>
        <w:rPr>
          <w:rFonts w:ascii="Arial" w:hAnsi="Arial" w:cs="Arial"/>
          <w:sz w:val="28"/>
          <w:szCs w:val="28"/>
        </w:rPr>
        <w:t>informatiile</w:t>
      </w:r>
      <w:proofErr w:type="spellEnd"/>
      <w:r>
        <w:rPr>
          <w:rFonts w:ascii="Arial" w:hAnsi="Arial" w:cs="Arial"/>
          <w:sz w:val="28"/>
          <w:szCs w:val="28"/>
        </w:rPr>
        <w:t xml:space="preserve"> de contact disponibile.</w:t>
      </w:r>
    </w:p>
    <w:p w14:paraId="695E411B" w14:textId="283FB22B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5D0F" w14:textId="4C6DB453" w:rsidR="0041785C" w:rsidRDefault="004E7485" w:rsidP="004178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41785C">
        <w:rPr>
          <w:rFonts w:ascii="Arial" w:hAnsi="Arial" w:cs="Arial"/>
          <w:sz w:val="28"/>
          <w:szCs w:val="28"/>
        </w:rPr>
        <w:t>:</w:t>
      </w:r>
    </w:p>
    <w:p w14:paraId="0725892C" w14:textId="77777777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section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="col-xxl-4 col-lg-5 col-md-6 col-12 mb-md-0 mb-5"&gt;</w:t>
      </w:r>
    </w:p>
    <w:p w14:paraId="460C07D8" w14:textId="68BF64EA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row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m-0"&gt;</w:t>
      </w:r>
    </w:p>
    <w:p w14:paraId="5695BF69" w14:textId="4142474B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&lt;!--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Title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--&gt;</w:t>
      </w:r>
    </w:p>
    <w:p w14:paraId="49DD0619" w14:textId="26B5F053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&lt;h1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="display-1 ff-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primary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text-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center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"&gt;Get in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touch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&lt;/h1&gt;</w:t>
      </w:r>
    </w:p>
    <w:p w14:paraId="3F3FB696" w14:textId="2CD15F18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if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(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messages.details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) { %&gt;</w:t>
      </w:r>
    </w:p>
    <w:p w14:paraId="0A4C799A" w14:textId="7739E55F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&lt;div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="alert alert-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success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" role="alert"&gt;</w:t>
      </w:r>
    </w:p>
    <w:p w14:paraId="32E1CC02" w14:textId="03215C8F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&lt;%=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messages.details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%&gt;</w:t>
      </w:r>
    </w:p>
    <w:p w14:paraId="1B5C3202" w14:textId="31E894EB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&lt;/div&gt;</w:t>
      </w:r>
    </w:p>
    <w:p w14:paraId="3AF742EE" w14:textId="42A5D357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&lt;% } %&gt;</w:t>
      </w:r>
    </w:p>
    <w:p w14:paraId="3ACF73E3" w14:textId="6EA98486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&lt;!--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Form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--&gt;</w:t>
      </w:r>
    </w:p>
    <w:p w14:paraId="7B00E91F" w14:textId="5FC2741B" w:rsidR="00562046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form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="col-12 px-0"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method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="post"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action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 xml:space="preserve">="/contact" 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id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contactForm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" data-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sb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-</w:t>
      </w:r>
      <w:proofErr w:type="spellStart"/>
      <w:r w:rsidRPr="00316DE3">
        <w:rPr>
          <w:rFonts w:ascii="Courier New" w:hAnsi="Courier New" w:cs="Courier New"/>
          <w:sz w:val="20"/>
          <w:szCs w:val="20"/>
        </w:rPr>
        <w:t>form-api-token</w:t>
      </w:r>
      <w:proofErr w:type="spellEnd"/>
      <w:r w:rsidRPr="00316DE3">
        <w:rPr>
          <w:rFonts w:ascii="Courier New" w:hAnsi="Courier New" w:cs="Courier New"/>
          <w:sz w:val="20"/>
          <w:szCs w:val="20"/>
        </w:rPr>
        <w:t>="API_TOKEN" &gt;</w:t>
      </w:r>
    </w:p>
    <w:p w14:paraId="70536115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71521D17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1BE99A49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3B98AF00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6A845866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22FAF658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178F59AB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67F95555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643EFCDB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7CBA4888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1842F55A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1FC238C9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70AFF04C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0804B7CD" w14:textId="79093129" w:rsidR="00066257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de plasare comand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(Cart):</w:t>
      </w:r>
    </w:p>
    <w:p w14:paraId="5365D3C9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01CDE325" w14:textId="589624D2" w:rsidR="00694B55" w:rsidRDefault="00694B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Plasarea comenzilor se va realiza prin formularul de plasare al comenzilor,</w:t>
      </w:r>
    </w:p>
    <w:p w14:paraId="60CBEA0C" w14:textId="656E6E9B" w:rsidR="00694B55" w:rsidRDefault="000B283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Utilizatorul având opțiunea de a ridica comanda de la punctul de ridicare selectat </w:t>
      </w:r>
    </w:p>
    <w:p w14:paraId="6B55697F" w14:textId="28A27DEF" w:rsidR="00066257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0A12" w14:textId="02E7FC4D" w:rsidR="000B2836" w:rsidRDefault="004E748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0B2836">
        <w:rPr>
          <w:rFonts w:ascii="Arial" w:hAnsi="Arial" w:cs="Arial"/>
          <w:sz w:val="28"/>
          <w:szCs w:val="28"/>
        </w:rPr>
        <w:t>:</w:t>
      </w:r>
    </w:p>
    <w:p w14:paraId="47970C7A" w14:textId="77777777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 xml:space="preserve">&lt;%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user.cart.products.forEach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(product =&gt; {%&gt;</w:t>
      </w:r>
    </w:p>
    <w:p w14:paraId="08C672B3" w14:textId="7898DF1C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lastRenderedPageBreak/>
        <w:t xml:space="preserve">&lt;%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if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(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product.product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){ %&gt;</w:t>
      </w:r>
    </w:p>
    <w:p w14:paraId="402AF05B" w14:textId="1BB426F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 xml:space="preserve">&lt;li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="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list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group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-item d-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flex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justify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-content-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between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lh-sm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"&gt;</w:t>
      </w:r>
    </w:p>
    <w:p w14:paraId="4A5396CB" w14:textId="69488E73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&lt;div&gt;</w:t>
      </w:r>
    </w:p>
    <w:p w14:paraId="03CCCB62" w14:textId="1F8DCA1D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 xml:space="preserve">&lt;h6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="my-0"&gt;&lt;%=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product.quantity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+ "x " +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product.product.title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%&gt;&lt;/h6&gt;</w:t>
      </w:r>
    </w:p>
    <w:p w14:paraId="62A315B6" w14:textId="1D8F8970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small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="text-body-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secondary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"&gt;&lt;%=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product.product.author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%&gt;&lt;/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small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&gt;</w:t>
      </w:r>
    </w:p>
    <w:p w14:paraId="2584E047" w14:textId="26984B6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&lt;/div&gt;</w:t>
      </w:r>
    </w:p>
    <w:p w14:paraId="759CD29D" w14:textId="3B928836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 xml:space="preserve">&lt;i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class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="fa fa-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close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w3-large 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rmCart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" data-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value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>="&lt;%= product.product._</w:t>
      </w:r>
      <w:proofErr w:type="spellStart"/>
      <w:r w:rsidRPr="008F58D3">
        <w:rPr>
          <w:rFonts w:ascii="Courier New" w:hAnsi="Courier New" w:cs="Courier New"/>
          <w:sz w:val="20"/>
          <w:szCs w:val="20"/>
        </w:rPr>
        <w:t>id</w:t>
      </w:r>
      <w:proofErr w:type="spellEnd"/>
      <w:r w:rsidRPr="008F58D3">
        <w:rPr>
          <w:rFonts w:ascii="Courier New" w:hAnsi="Courier New" w:cs="Courier New"/>
          <w:sz w:val="20"/>
          <w:szCs w:val="20"/>
        </w:rPr>
        <w:t xml:space="preserve"> %&gt;"&gt;&lt;/i&gt;</w:t>
      </w:r>
    </w:p>
    <w:p w14:paraId="1C48D489" w14:textId="7F8063D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&lt;/li&gt;</w:t>
      </w:r>
    </w:p>
    <w:p w14:paraId="310E5D38" w14:textId="7B843D32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} %&gt;</w:t>
      </w:r>
    </w:p>
    <w:p w14:paraId="05D0217A" w14:textId="66729BE9" w:rsidR="0041785C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}) %&gt;</w:t>
      </w:r>
    </w:p>
    <w:p w14:paraId="55D41727" w14:textId="77777777" w:rsidR="0041785C" w:rsidRPr="0041785C" w:rsidRDefault="0041785C" w:rsidP="0041785C">
      <w:pPr>
        <w:spacing w:line="240" w:lineRule="auto"/>
        <w:rPr>
          <w:rFonts w:ascii="Courier New" w:hAnsi="Courier New" w:cs="Courier New"/>
          <w:sz w:val="28"/>
          <w:szCs w:val="28"/>
        </w:rPr>
      </w:pPr>
    </w:p>
    <w:p w14:paraId="47916880" w14:textId="12CE0CDC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t>Programe utilizate</w:t>
      </w:r>
    </w:p>
    <w:p w14:paraId="7B3C2FE6" w14:textId="77777777" w:rsidR="002F5313" w:rsidRDefault="002F5313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</w:p>
    <w:p w14:paraId="22A494C6" w14:textId="1D4B0C8D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ompozitia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3B327AD8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6835F8">
        <w:rPr>
          <w:rFonts w:ascii="Arial" w:hAnsi="Arial" w:cs="Arial"/>
          <w:bCs/>
          <w:sz w:val="28"/>
          <w:szCs w:val="28"/>
        </w:rPr>
        <w:t xml:space="preserve"> de </w:t>
      </w:r>
      <w:proofErr w:type="spellStart"/>
      <w:r w:rsidR="006835F8">
        <w:rPr>
          <w:rFonts w:ascii="Arial" w:hAnsi="Arial" w:cs="Arial"/>
          <w:bCs/>
          <w:sz w:val="28"/>
          <w:szCs w:val="28"/>
        </w:rPr>
        <w:t>compozitie</w:t>
      </w:r>
      <w:proofErr w:type="spellEnd"/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</w:t>
      </w:r>
      <w:proofErr w:type="spellStart"/>
      <w:r w:rsidR="002F5313" w:rsidRPr="002F5313">
        <w:rPr>
          <w:rFonts w:ascii="Arial" w:hAnsi="Arial" w:cs="Arial"/>
          <w:color w:val="0A0A23"/>
          <w:sz w:val="28"/>
          <w:szCs w:val="28"/>
        </w:rPr>
        <w:t>Hypertext</w:t>
      </w:r>
      <w:proofErr w:type="spellEnd"/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</w:t>
      </w:r>
      <w:proofErr w:type="spellStart"/>
      <w:r w:rsidR="002F5313" w:rsidRPr="002F5313">
        <w:rPr>
          <w:rFonts w:ascii="Arial" w:hAnsi="Arial" w:cs="Arial"/>
          <w:color w:val="0A0A23"/>
          <w:sz w:val="28"/>
          <w:szCs w:val="28"/>
        </w:rPr>
        <w:t>Markup</w:t>
      </w:r>
      <w:proofErr w:type="spellEnd"/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</w:t>
      </w:r>
      <w:proofErr w:type="spellStart"/>
      <w:r w:rsidR="002F5313" w:rsidRPr="002F5313">
        <w:rPr>
          <w:rFonts w:ascii="Arial" w:hAnsi="Arial" w:cs="Arial"/>
          <w:color w:val="0A0A23"/>
          <w:sz w:val="28"/>
          <w:szCs w:val="28"/>
        </w:rPr>
        <w:t>Language</w:t>
      </w:r>
      <w:proofErr w:type="spellEnd"/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2EE3E524" w14:textId="77777777" w:rsidR="009C455C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6835F8">
        <w:rPr>
          <w:rFonts w:ascii="Arial" w:hAnsi="Arial" w:cs="Arial"/>
          <w:bCs/>
          <w:sz w:val="28"/>
          <w:szCs w:val="28"/>
        </w:rPr>
        <w:t xml:space="preserve"> si design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</w:t>
      </w:r>
    </w:p>
    <w:p w14:paraId="10507C01" w14:textId="05B8FDED" w:rsidR="002F5313" w:rsidRDefault="009C455C" w:rsidP="009C455C">
      <w:pPr>
        <w:spacing w:after="0" w:line="360" w:lineRule="auto"/>
        <w:ind w:left="708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</w:t>
      </w:r>
      <w:r w:rsidR="0063767F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63767F">
        <w:rPr>
          <w:rFonts w:ascii="Arial" w:hAnsi="Arial" w:cs="Arial"/>
          <w:bCs/>
          <w:sz w:val="28"/>
          <w:szCs w:val="28"/>
        </w:rPr>
        <w:t xml:space="preserve"> </w:t>
      </w:r>
      <w:proofErr w:type="spellStart"/>
      <w:r w:rsidR="0063767F" w:rsidRPr="0063767F">
        <w:rPr>
          <w:rFonts w:ascii="Arial" w:hAnsi="Arial" w:cs="Arial"/>
          <w:bCs/>
          <w:sz w:val="28"/>
          <w:szCs w:val="28"/>
        </w:rPr>
        <w:t>Cascading</w:t>
      </w:r>
      <w:proofErr w:type="spellEnd"/>
      <w:r w:rsidR="0063767F" w:rsidRPr="0063767F">
        <w:rPr>
          <w:rFonts w:ascii="Arial" w:hAnsi="Arial" w:cs="Arial"/>
          <w:bCs/>
          <w:sz w:val="28"/>
          <w:szCs w:val="28"/>
        </w:rPr>
        <w:t xml:space="preserve"> </w:t>
      </w:r>
      <w:proofErr w:type="spellStart"/>
      <w:r w:rsidR="0063767F" w:rsidRPr="0063767F">
        <w:rPr>
          <w:rFonts w:ascii="Arial" w:hAnsi="Arial" w:cs="Arial"/>
          <w:bCs/>
          <w:sz w:val="28"/>
          <w:szCs w:val="28"/>
        </w:rPr>
        <w:t>Style</w:t>
      </w:r>
      <w:proofErr w:type="spellEnd"/>
      <w:r w:rsidR="0063767F" w:rsidRPr="0063767F">
        <w:rPr>
          <w:rFonts w:ascii="Arial" w:hAnsi="Arial" w:cs="Arial"/>
          <w:bCs/>
          <w:sz w:val="28"/>
          <w:szCs w:val="28"/>
        </w:rPr>
        <w:t xml:space="preserve"> </w:t>
      </w:r>
      <w:proofErr w:type="spellStart"/>
      <w:r w:rsidR="0063767F" w:rsidRPr="0063767F">
        <w:rPr>
          <w:rFonts w:ascii="Arial" w:hAnsi="Arial" w:cs="Arial"/>
          <w:bCs/>
          <w:sz w:val="28"/>
          <w:szCs w:val="28"/>
        </w:rPr>
        <w:t>Sheets</w:t>
      </w:r>
      <w:proofErr w:type="spellEnd"/>
      <w:r w:rsidR="0063767F" w:rsidRPr="0063767F">
        <w:rPr>
          <w:rFonts w:ascii="Arial" w:hAnsi="Arial" w:cs="Arial"/>
          <w:bCs/>
          <w:sz w:val="28"/>
          <w:szCs w:val="28"/>
        </w:rPr>
        <w:t xml:space="preserve"> (CSS)</w:t>
      </w:r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46FF4B30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</w:t>
      </w:r>
      <w:r w:rsidR="00B765DF">
        <w:rPr>
          <w:rFonts w:ascii="Arial" w:hAnsi="Arial" w:cs="Arial"/>
          <w:sz w:val="28"/>
          <w:szCs w:val="28"/>
        </w:rPr>
        <w:t>ă</w:t>
      </w:r>
      <w:r w:rsidR="0093050F">
        <w:rPr>
          <w:rFonts w:ascii="Arial" w:hAnsi="Arial" w:cs="Arial"/>
          <w:sz w:val="28"/>
          <w:szCs w:val="28"/>
        </w:rPr>
        <w:t xml:space="preserve">, </w:t>
      </w:r>
      <w:proofErr w:type="spellStart"/>
      <w:r w:rsidR="0093050F">
        <w:rPr>
          <w:rFonts w:ascii="Arial" w:hAnsi="Arial" w:cs="Arial"/>
          <w:sz w:val="28"/>
          <w:szCs w:val="28"/>
        </w:rPr>
        <w:t>Backend</w:t>
      </w:r>
      <w:proofErr w:type="spellEnd"/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5CFE6FD4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10D5D834" w14:textId="6A877FA5" w:rsidR="00FD7C1E" w:rsidRPr="00FD7C1E" w:rsidRDefault="00B1244A" w:rsidP="00FD7C1E">
      <w:pPr>
        <w:pStyle w:val="Capitol"/>
        <w:rPr>
          <w:rFonts w:ascii="Arial" w:hAnsi="Arial" w:cs="Arial"/>
        </w:rPr>
      </w:pPr>
      <w:bookmarkStart w:id="4" w:name="_Toc158198883"/>
      <w:r w:rsidRPr="00BC312A">
        <w:rPr>
          <w:rFonts w:ascii="Arial" w:hAnsi="Arial" w:cs="Arial"/>
        </w:rPr>
        <w:t>Concluzii</w:t>
      </w:r>
      <w:bookmarkEnd w:id="4"/>
    </w:p>
    <w:p w14:paraId="1AB6EAEC" w14:textId="77777777" w:rsidR="00FD7C1E" w:rsidRPr="00FD7C1E" w:rsidRDefault="00FD7C1E" w:rsidP="00FD7C1E">
      <w:pPr>
        <w:rPr>
          <w:rFonts w:ascii="Arial" w:hAnsi="Arial" w:cs="Arial"/>
          <w:sz w:val="28"/>
          <w:szCs w:val="28"/>
        </w:rPr>
      </w:pPr>
    </w:p>
    <w:p w14:paraId="6BAC61A8" w14:textId="1F0ACE9F" w:rsidR="00AF1C26" w:rsidRDefault="00FD7C1E" w:rsidP="00AF1C26">
      <w:pPr>
        <w:spacing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FD7C1E">
        <w:rPr>
          <w:rFonts w:ascii="Arial" w:hAnsi="Arial" w:cs="Arial"/>
          <w:sz w:val="28"/>
          <w:szCs w:val="28"/>
        </w:rPr>
        <w:t>În concluzie, "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" nu este doar o librărie online obișnuită, ci o destinație completă pentru pasionații de cărți. Cu o bază de date vastă și diversificată, coduri de bare unice pentru gestionarea eficientă a cărților, sedii fizice pentru interacțiunea directă și servicii personalizate, cum ar fi </w:t>
      </w:r>
      <w:proofErr w:type="spellStart"/>
      <w:r w:rsidRPr="00FD7C1E">
        <w:rPr>
          <w:rFonts w:ascii="Arial" w:hAnsi="Arial" w:cs="Arial"/>
          <w:sz w:val="28"/>
          <w:szCs w:val="28"/>
        </w:rPr>
        <w:t>login-ul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și conturile individuale, formularul de comandă simplu și clar și procesul ușurat de returnare,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își propune să ofere o experiență completă și plăcută utilizatorilor săi. Prin aceste caracteristici și funcționalități, </w:t>
      </w:r>
      <w:proofErr w:type="spellStart"/>
      <w:r w:rsidRPr="00FD7C1E">
        <w:rPr>
          <w:rFonts w:ascii="Arial" w:hAnsi="Arial" w:cs="Arial"/>
          <w:sz w:val="28"/>
          <w:szCs w:val="28"/>
        </w:rPr>
        <w:t>Bibliofy</w:t>
      </w:r>
      <w:proofErr w:type="spellEnd"/>
      <w:r w:rsidRPr="00FD7C1E">
        <w:rPr>
          <w:rFonts w:ascii="Arial" w:hAnsi="Arial" w:cs="Arial"/>
          <w:sz w:val="28"/>
          <w:szCs w:val="28"/>
        </w:rPr>
        <w:t xml:space="preserve"> devine mai mult decât o simplă librărie online</w:t>
      </w:r>
      <w:r w:rsidR="00EA4633">
        <w:rPr>
          <w:rFonts w:ascii="Arial" w:hAnsi="Arial" w:cs="Arial"/>
          <w:sz w:val="28"/>
          <w:szCs w:val="28"/>
        </w:rPr>
        <w:t xml:space="preserve">, </w:t>
      </w:r>
      <w:r w:rsidRPr="00FD7C1E">
        <w:rPr>
          <w:rFonts w:ascii="Arial" w:hAnsi="Arial" w:cs="Arial"/>
          <w:sz w:val="28"/>
          <w:szCs w:val="28"/>
        </w:rPr>
        <w:t>devine un partener de încredere în căutarea și explorarea lumii cărților.</w:t>
      </w:r>
      <w:bookmarkStart w:id="5" w:name="_Toc158198884"/>
    </w:p>
    <w:p w14:paraId="36CF5D82" w14:textId="5A42F494" w:rsidR="00562046" w:rsidRDefault="00562046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55ADB126" w14:textId="0371E16A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42E1547B" w14:textId="5972DCA2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687068C" w14:textId="2512FE94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4BD45CF" w14:textId="4C2C126E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1CBE5F1" w14:textId="1641428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0A288DD" w14:textId="5669733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6767C52" w14:textId="2A8C201F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CB8FFEE" w14:textId="403F2FE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31E17C5" w14:textId="6E437BE2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DF48177" w14:textId="77777777" w:rsidR="00E862B1" w:rsidRPr="00AF1C26" w:rsidRDefault="00E862B1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2B89CDD" w14:textId="77777777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t>Bibliografie</w:t>
      </w:r>
      <w:bookmarkEnd w:id="5"/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2AE0480A" w14:textId="32F54AD2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074437E1" w14:textId="5AFABF02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- Platforma </w:t>
      </w:r>
      <w:r w:rsidR="00030013">
        <w:rPr>
          <w:rFonts w:ascii="Arial" w:hAnsi="Arial" w:cs="Arial"/>
          <w:sz w:val="28"/>
          <w:szCs w:val="28"/>
        </w:rPr>
        <w:t>î</w:t>
      </w:r>
      <w:r>
        <w:rPr>
          <w:rFonts w:ascii="Arial" w:hAnsi="Arial" w:cs="Arial"/>
          <w:sz w:val="28"/>
          <w:szCs w:val="28"/>
        </w:rPr>
        <w:t>nv</w:t>
      </w:r>
      <w:r w:rsidR="00030013">
        <w:rPr>
          <w:rFonts w:ascii="Arial" w:hAnsi="Arial" w:cs="Arial"/>
          <w:sz w:val="28"/>
          <w:szCs w:val="28"/>
        </w:rPr>
        <w:t>ăța</w:t>
      </w:r>
      <w:r>
        <w:rPr>
          <w:rFonts w:ascii="Arial" w:hAnsi="Arial" w:cs="Arial"/>
          <w:sz w:val="28"/>
          <w:szCs w:val="28"/>
        </w:rPr>
        <w:t>re: w3schools.com</w:t>
      </w:r>
    </w:p>
    <w:p w14:paraId="7E041AA5" w14:textId="1E56EE99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080C27B2" w14:textId="755C571F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D7B14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w3schools.com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 Pentru efecte speciale:</w:t>
      </w:r>
    </w:p>
    <w:p w14:paraId="0126BFBC" w14:textId="509F5BA5" w:rsidR="00851B70" w:rsidRPr="00DA0414" w:rsidRDefault="0046001E" w:rsidP="00DA0414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sectPr w:rsidR="00851B70" w:rsidRPr="00DA0414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28A56E" w14:textId="77777777" w:rsidR="000133B5" w:rsidRDefault="000133B5" w:rsidP="00207116">
      <w:pPr>
        <w:spacing w:after="0" w:line="240" w:lineRule="auto"/>
      </w:pPr>
      <w:r>
        <w:separator/>
      </w:r>
    </w:p>
  </w:endnote>
  <w:endnote w:type="continuationSeparator" w:id="0">
    <w:p w14:paraId="08631839" w14:textId="77777777" w:rsidR="000133B5" w:rsidRDefault="000133B5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B38BE" w14:textId="77777777" w:rsidR="00207116" w:rsidRDefault="00207116">
    <w:pPr>
      <w:pStyle w:val="Subsol"/>
      <w:jc w:val="center"/>
    </w:pPr>
  </w:p>
  <w:p w14:paraId="4B3C8134" w14:textId="77777777" w:rsidR="00207116" w:rsidRDefault="00207116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A6DC4D" w14:textId="77777777" w:rsidR="000133B5" w:rsidRDefault="000133B5" w:rsidP="00207116">
      <w:pPr>
        <w:spacing w:after="0" w:line="240" w:lineRule="auto"/>
      </w:pPr>
      <w:r>
        <w:separator/>
      </w:r>
    </w:p>
  </w:footnote>
  <w:footnote w:type="continuationSeparator" w:id="0">
    <w:p w14:paraId="5BA41F29" w14:textId="77777777" w:rsidR="000133B5" w:rsidRDefault="000133B5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33B5"/>
    <w:rsid w:val="00015E86"/>
    <w:rsid w:val="00030013"/>
    <w:rsid w:val="00040394"/>
    <w:rsid w:val="00066257"/>
    <w:rsid w:val="00090BC3"/>
    <w:rsid w:val="000B2836"/>
    <w:rsid w:val="000D03D4"/>
    <w:rsid w:val="000E3FE0"/>
    <w:rsid w:val="00123382"/>
    <w:rsid w:val="00145F25"/>
    <w:rsid w:val="00164DC8"/>
    <w:rsid w:val="00165E3B"/>
    <w:rsid w:val="00180F48"/>
    <w:rsid w:val="00181F23"/>
    <w:rsid w:val="001872F0"/>
    <w:rsid w:val="001A0758"/>
    <w:rsid w:val="001C0B5D"/>
    <w:rsid w:val="001D6EFD"/>
    <w:rsid w:val="00203BE9"/>
    <w:rsid w:val="00207116"/>
    <w:rsid w:val="00273679"/>
    <w:rsid w:val="0027755E"/>
    <w:rsid w:val="00287B90"/>
    <w:rsid w:val="002B76AC"/>
    <w:rsid w:val="002C0BC3"/>
    <w:rsid w:val="002C7774"/>
    <w:rsid w:val="002D1E4C"/>
    <w:rsid w:val="002F5313"/>
    <w:rsid w:val="00316DE3"/>
    <w:rsid w:val="00341219"/>
    <w:rsid w:val="0035093E"/>
    <w:rsid w:val="003754E4"/>
    <w:rsid w:val="003911F8"/>
    <w:rsid w:val="003C1FCC"/>
    <w:rsid w:val="003D29FC"/>
    <w:rsid w:val="00405BD0"/>
    <w:rsid w:val="0041785C"/>
    <w:rsid w:val="00433A6B"/>
    <w:rsid w:val="004360E9"/>
    <w:rsid w:val="004409F8"/>
    <w:rsid w:val="0046001E"/>
    <w:rsid w:val="004D2336"/>
    <w:rsid w:val="004D3584"/>
    <w:rsid w:val="004E7485"/>
    <w:rsid w:val="00504C23"/>
    <w:rsid w:val="00513D42"/>
    <w:rsid w:val="00514E7C"/>
    <w:rsid w:val="00517C3D"/>
    <w:rsid w:val="0052209D"/>
    <w:rsid w:val="005317DD"/>
    <w:rsid w:val="005350D1"/>
    <w:rsid w:val="00562046"/>
    <w:rsid w:val="00565082"/>
    <w:rsid w:val="005B4B17"/>
    <w:rsid w:val="005E468A"/>
    <w:rsid w:val="005E7B5B"/>
    <w:rsid w:val="005F0668"/>
    <w:rsid w:val="005F1A90"/>
    <w:rsid w:val="005F6CD0"/>
    <w:rsid w:val="0062402A"/>
    <w:rsid w:val="00633A91"/>
    <w:rsid w:val="0063767F"/>
    <w:rsid w:val="006835F8"/>
    <w:rsid w:val="00691A98"/>
    <w:rsid w:val="00694B55"/>
    <w:rsid w:val="0069715E"/>
    <w:rsid w:val="006C18A3"/>
    <w:rsid w:val="006D3F8C"/>
    <w:rsid w:val="00752FBC"/>
    <w:rsid w:val="00764B0C"/>
    <w:rsid w:val="007966C3"/>
    <w:rsid w:val="007970BE"/>
    <w:rsid w:val="007A2842"/>
    <w:rsid w:val="007A2A6E"/>
    <w:rsid w:val="007B3D84"/>
    <w:rsid w:val="007B5764"/>
    <w:rsid w:val="007D7B14"/>
    <w:rsid w:val="00805139"/>
    <w:rsid w:val="0080581E"/>
    <w:rsid w:val="00816088"/>
    <w:rsid w:val="00825ACD"/>
    <w:rsid w:val="00847BAB"/>
    <w:rsid w:val="00851B70"/>
    <w:rsid w:val="008664B5"/>
    <w:rsid w:val="008A43D2"/>
    <w:rsid w:val="008B08E8"/>
    <w:rsid w:val="008B49F5"/>
    <w:rsid w:val="008B4D6B"/>
    <w:rsid w:val="008F0DEA"/>
    <w:rsid w:val="008F37C1"/>
    <w:rsid w:val="008F58D3"/>
    <w:rsid w:val="009011CE"/>
    <w:rsid w:val="009062A4"/>
    <w:rsid w:val="00911C00"/>
    <w:rsid w:val="009148F1"/>
    <w:rsid w:val="00916F4D"/>
    <w:rsid w:val="009267CE"/>
    <w:rsid w:val="0093050F"/>
    <w:rsid w:val="00932BC9"/>
    <w:rsid w:val="00952CC2"/>
    <w:rsid w:val="00980B85"/>
    <w:rsid w:val="009944A6"/>
    <w:rsid w:val="009A0137"/>
    <w:rsid w:val="009A2255"/>
    <w:rsid w:val="009C455C"/>
    <w:rsid w:val="009D31FE"/>
    <w:rsid w:val="009F587F"/>
    <w:rsid w:val="00A17759"/>
    <w:rsid w:val="00A21060"/>
    <w:rsid w:val="00A26014"/>
    <w:rsid w:val="00A46171"/>
    <w:rsid w:val="00A840DE"/>
    <w:rsid w:val="00A91B2C"/>
    <w:rsid w:val="00AD7A8E"/>
    <w:rsid w:val="00AF1C26"/>
    <w:rsid w:val="00B008B9"/>
    <w:rsid w:val="00B01247"/>
    <w:rsid w:val="00B0407A"/>
    <w:rsid w:val="00B1244A"/>
    <w:rsid w:val="00B17B5B"/>
    <w:rsid w:val="00B71E01"/>
    <w:rsid w:val="00B765DF"/>
    <w:rsid w:val="00B93801"/>
    <w:rsid w:val="00BB6609"/>
    <w:rsid w:val="00BC312A"/>
    <w:rsid w:val="00BC3329"/>
    <w:rsid w:val="00C07F25"/>
    <w:rsid w:val="00C24FBB"/>
    <w:rsid w:val="00C344E3"/>
    <w:rsid w:val="00C57BE7"/>
    <w:rsid w:val="00C77E03"/>
    <w:rsid w:val="00CA0872"/>
    <w:rsid w:val="00CA1E0E"/>
    <w:rsid w:val="00CA4904"/>
    <w:rsid w:val="00CB4C68"/>
    <w:rsid w:val="00CF11FB"/>
    <w:rsid w:val="00D114F8"/>
    <w:rsid w:val="00D448EF"/>
    <w:rsid w:val="00D70877"/>
    <w:rsid w:val="00D72A66"/>
    <w:rsid w:val="00D91BB1"/>
    <w:rsid w:val="00D950A4"/>
    <w:rsid w:val="00DA0414"/>
    <w:rsid w:val="00DA4144"/>
    <w:rsid w:val="00DC3C29"/>
    <w:rsid w:val="00DD22BA"/>
    <w:rsid w:val="00DD33B2"/>
    <w:rsid w:val="00E14800"/>
    <w:rsid w:val="00E20248"/>
    <w:rsid w:val="00E40461"/>
    <w:rsid w:val="00E414E5"/>
    <w:rsid w:val="00E62C1B"/>
    <w:rsid w:val="00E862B1"/>
    <w:rsid w:val="00EA4633"/>
    <w:rsid w:val="00EB43BB"/>
    <w:rsid w:val="00EF40C1"/>
    <w:rsid w:val="00F25172"/>
    <w:rsid w:val="00F30E94"/>
    <w:rsid w:val="00F414E7"/>
    <w:rsid w:val="00F65CBE"/>
    <w:rsid w:val="00FA47C1"/>
    <w:rsid w:val="00FD7C1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9BA"/>
  </w:style>
  <w:style w:type="paragraph" w:styleId="Titlu1">
    <w:name w:val="heading 1"/>
    <w:basedOn w:val="Normal"/>
    <w:next w:val="Normal"/>
    <w:link w:val="Titlu1Caracte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Capitol">
    <w:name w:val="Capitol"/>
    <w:basedOn w:val="Titlu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itlucuprins">
    <w:name w:val="TOC Heading"/>
    <w:basedOn w:val="Titlu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uprins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B1244A"/>
    <w:rPr>
      <w:color w:val="0000FF" w:themeColor="hyperlink"/>
      <w:u w:val="single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07116"/>
  </w:style>
  <w:style w:type="paragraph" w:styleId="Subsol">
    <w:name w:val="footer"/>
    <w:basedOn w:val="Normal"/>
    <w:link w:val="Subsol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07116"/>
  </w:style>
  <w:style w:type="paragraph" w:styleId="Listparagraf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595B603F-377D-423F-84CD-55DC2DB288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367</TotalTime>
  <Pages>15</Pages>
  <Words>1372</Words>
  <Characters>7964</Characters>
  <Application>Microsoft Office Word</Application>
  <DocSecurity>0</DocSecurity>
  <Lines>66</Lines>
  <Paragraphs>18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elevi</cp:lastModifiedBy>
  <cp:revision>131</cp:revision>
  <dcterms:created xsi:type="dcterms:W3CDTF">2012-04-19T16:18:00Z</dcterms:created>
  <dcterms:modified xsi:type="dcterms:W3CDTF">2024-04-01T07:49:00Z</dcterms:modified>
</cp:coreProperties>
</file>